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0F0C83" w14:textId="77777777" w:rsidR="00280656" w:rsidRDefault="00280656" w:rsidP="00280656">
      <w:pPr>
        <w:pStyle w:val="ContactInfo"/>
        <w:spacing w:after="0"/>
        <w:rPr>
          <w:sz w:val="72"/>
          <w:szCs w:val="120"/>
        </w:rPr>
      </w:pPr>
      <w:r>
        <w:rPr>
          <w:noProof/>
        </w:rPr>
        <mc:AlternateContent>
          <mc:Choice Requires="wps">
            <w:drawing>
              <wp:anchor distT="45720" distB="45720" distL="114300" distR="114300" simplePos="0" relativeHeight="251658240" behindDoc="0" locked="0" layoutInCell="1" allowOverlap="1" wp14:anchorId="69EF4E7E" wp14:editId="1CA32FE3">
                <wp:simplePos x="0" y="0"/>
                <wp:positionH relativeFrom="margin">
                  <wp:posOffset>4267200</wp:posOffset>
                </wp:positionH>
                <wp:positionV relativeFrom="paragraph">
                  <wp:posOffset>13970</wp:posOffset>
                </wp:positionV>
                <wp:extent cx="2105025" cy="1000125"/>
                <wp:effectExtent l="0" t="0" r="9525" b="952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05025" cy="1000125"/>
                        </a:xfrm>
                        <a:prstGeom prst="rect">
                          <a:avLst/>
                        </a:prstGeom>
                        <a:solidFill>
                          <a:srgbClr val="FFFFFF"/>
                        </a:solidFill>
                        <a:ln w="9525">
                          <a:noFill/>
                          <a:miter lim="800000"/>
                          <a:headEnd/>
                          <a:tailEnd/>
                        </a:ln>
                      </wps:spPr>
                      <wps:txbx>
                        <w:txbxContent>
                          <w:p w14:paraId="08EA42E2" w14:textId="77777777" w:rsidR="00280656" w:rsidRPr="00280656" w:rsidRDefault="00280656" w:rsidP="00280656">
                            <w:pPr>
                              <w:jc w:val="right"/>
                              <w:rPr>
                                <w:rFonts w:ascii="Arial" w:hAnsi="Arial" w:cs="Arial"/>
                              </w:rPr>
                            </w:pPr>
                            <w:r w:rsidRPr="00280656">
                              <w:rPr>
                                <w:rFonts w:ascii="Arial" w:hAnsi="Arial" w:cs="Arial"/>
                                <w:sz w:val="22"/>
                              </w:rPr>
                              <w:t>Four Peaks Surgery Center</w:t>
                            </w:r>
                            <w:r w:rsidRPr="00280656">
                              <w:rPr>
                                <w:rFonts w:ascii="Arial" w:hAnsi="Arial" w:cs="Arial"/>
                                <w:sz w:val="22"/>
                              </w:rPr>
                              <w:br/>
                              <w:t xml:space="preserve">9425 W Bell Rd </w:t>
                            </w:r>
                            <w:r w:rsidRPr="00280656">
                              <w:rPr>
                                <w:rFonts w:ascii="Arial" w:hAnsi="Arial" w:cs="Arial"/>
                                <w:sz w:val="22"/>
                              </w:rPr>
                              <w:br/>
                            </w:r>
                            <w:bookmarkStart w:id="0" w:name="_Hlk87345461"/>
                            <w:r w:rsidRPr="00280656">
                              <w:rPr>
                                <w:rFonts w:ascii="Arial" w:hAnsi="Arial" w:cs="Arial"/>
                                <w:sz w:val="22"/>
                              </w:rPr>
                              <w:t>Sun City AZ, 85351</w:t>
                            </w:r>
                            <w:r w:rsidRPr="00280656">
                              <w:rPr>
                                <w:rFonts w:ascii="Arial" w:hAnsi="Arial" w:cs="Arial"/>
                                <w:sz w:val="22"/>
                              </w:rPr>
                              <w:br/>
                            </w:r>
                            <w:bookmarkEnd w:id="0"/>
                            <w:r w:rsidRPr="00280656">
                              <w:rPr>
                                <w:rFonts w:ascii="Arial" w:hAnsi="Arial" w:cs="Arial"/>
                                <w:i/>
                                <w:sz w:val="22"/>
                              </w:rPr>
                              <w:t>ph</w:t>
                            </w:r>
                            <w:r w:rsidRPr="00280656">
                              <w:rPr>
                                <w:rFonts w:ascii="Arial" w:hAnsi="Arial" w:cs="Arial"/>
                                <w:sz w:val="22"/>
                              </w:rPr>
                              <w:t>: 623-399-6880</w:t>
                            </w:r>
                            <w:r w:rsidRPr="00280656">
                              <w:rPr>
                                <w:rFonts w:ascii="Arial" w:hAnsi="Arial" w:cs="Arial"/>
                                <w:sz w:val="22"/>
                              </w:rPr>
                              <w:br/>
                            </w:r>
                            <w:r w:rsidRPr="00280656">
                              <w:rPr>
                                <w:rFonts w:ascii="Arial" w:hAnsi="Arial" w:cs="Arial"/>
                                <w:i/>
                                <w:sz w:val="22"/>
                              </w:rPr>
                              <w:t>fax</w:t>
                            </w:r>
                            <w:r w:rsidRPr="00280656">
                              <w:rPr>
                                <w:rFonts w:ascii="Arial" w:hAnsi="Arial" w:cs="Arial"/>
                                <w:sz w:val="22"/>
                              </w:rPr>
                              <w:t>: 623-322-1504</w:t>
                            </w:r>
                            <w:r w:rsidRPr="00280656">
                              <w:rPr>
                                <w:rFonts w:ascii="Arial" w:hAnsi="Arial" w:cs="Arial"/>
                                <w:sz w:val="22"/>
                              </w:rPr>
                              <w:br/>
                            </w:r>
                            <w:r w:rsidRPr="00280656">
                              <w:rPr>
                                <w:rFonts w:ascii="Arial" w:hAnsi="Arial" w:cs="Arial"/>
                              </w:rPr>
                              <w:br/>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9EF4E7E" id="_x0000_t202" coordsize="21600,21600" o:spt="202" path="m,l,21600r21600,l21600,xe">
                <v:stroke joinstyle="miter"/>
                <v:path gradientshapeok="t" o:connecttype="rect"/>
              </v:shapetype>
              <v:shape id="Text Box 2" o:spid="_x0000_s1026" type="#_x0000_t202" style="position:absolute;left:0;text-align:left;margin-left:336pt;margin-top:1.1pt;width:165.75pt;height:78.75pt;z-index:2516582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" stroked="f">
                <v:textbox>
                  <w:txbxContent>
                    <w:p w14:paraId="08EA42E2" w14:textId="77777777" w:rsidR="00280656" w:rsidRPr="00280656" w:rsidRDefault="00280656" w:rsidP="00280656">
                      <w:pPr>
                        <w:jc w:val="right"/>
                        <w:rPr>
                          <w:rFonts w:ascii="Arial" w:hAnsi="Arial" w:cs="Arial"/>
                        </w:rPr>
                      </w:pPr>
                      <w:r w:rsidRPr="00280656">
                        <w:rPr>
                          <w:rFonts w:ascii="Arial" w:hAnsi="Arial" w:cs="Arial"/>
                          <w:sz w:val="22"/>
                        </w:rPr>
                        <w:t>Four Peaks Surgery Center</w:t>
                      </w:r>
                      <w:r w:rsidRPr="00280656">
                        <w:rPr>
                          <w:rFonts w:ascii="Arial" w:hAnsi="Arial" w:cs="Arial"/>
                          <w:sz w:val="22"/>
                        </w:rPr>
                        <w:br/>
                        <w:t xml:space="preserve">9425 W Bell Rd </w:t>
                      </w:r>
                      <w:r w:rsidRPr="00280656">
                        <w:rPr>
                          <w:rFonts w:ascii="Arial" w:hAnsi="Arial" w:cs="Arial"/>
                          <w:sz w:val="22"/>
                        </w:rPr>
                        <w:br/>
                      </w:r>
                      <w:bookmarkStart w:id="1" w:name="_Hlk87345461"/>
                      <w:r w:rsidRPr="00280656">
                        <w:rPr>
                          <w:rFonts w:ascii="Arial" w:hAnsi="Arial" w:cs="Arial"/>
                          <w:sz w:val="22"/>
                        </w:rPr>
                        <w:t>Sun City AZ, 85351</w:t>
                      </w:r>
                      <w:r w:rsidRPr="00280656">
                        <w:rPr>
                          <w:rFonts w:ascii="Arial" w:hAnsi="Arial" w:cs="Arial"/>
                          <w:sz w:val="22"/>
                        </w:rPr>
                        <w:br/>
                      </w:r>
                      <w:bookmarkEnd w:id="1"/>
                      <w:proofErr w:type="spellStart"/>
                      <w:r w:rsidRPr="00280656">
                        <w:rPr>
                          <w:rFonts w:ascii="Arial" w:hAnsi="Arial" w:cs="Arial"/>
                          <w:i/>
                          <w:sz w:val="22"/>
                        </w:rPr>
                        <w:t>ph</w:t>
                      </w:r>
                      <w:proofErr w:type="spellEnd"/>
                      <w:r w:rsidRPr="00280656">
                        <w:rPr>
                          <w:rFonts w:ascii="Arial" w:hAnsi="Arial" w:cs="Arial"/>
                          <w:sz w:val="22"/>
                        </w:rPr>
                        <w:t>: 623-399-6880</w:t>
                      </w:r>
                      <w:r w:rsidRPr="00280656">
                        <w:rPr>
                          <w:rFonts w:ascii="Arial" w:hAnsi="Arial" w:cs="Arial"/>
                          <w:sz w:val="22"/>
                        </w:rPr>
                        <w:br/>
                      </w:r>
                      <w:r w:rsidRPr="00280656">
                        <w:rPr>
                          <w:rFonts w:ascii="Arial" w:hAnsi="Arial" w:cs="Arial"/>
                          <w:i/>
                          <w:sz w:val="22"/>
                        </w:rPr>
                        <w:t>fax</w:t>
                      </w:r>
                      <w:r w:rsidRPr="00280656">
                        <w:rPr>
                          <w:rFonts w:ascii="Arial" w:hAnsi="Arial" w:cs="Arial"/>
                          <w:sz w:val="22"/>
                        </w:rPr>
                        <w:t>: 623-322-1504</w:t>
                      </w:r>
                      <w:r w:rsidRPr="00280656">
                        <w:rPr>
                          <w:rFonts w:ascii="Arial" w:hAnsi="Arial" w:cs="Arial"/>
                          <w:sz w:val="22"/>
                        </w:rPr>
                        <w:br/>
                      </w:r>
                      <w:r w:rsidRPr="00280656">
                        <w:rPr>
                          <w:rFonts w:ascii="Arial" w:hAnsi="Arial" w:cs="Arial"/>
                        </w:rPr>
                        <w:br/>
                      </w:r>
                    </w:p>
                  </w:txbxContent>
                </v:textbox>
                <w10:wrap type="square" anchorx="margin"/>
              </v:shape>
            </w:pict>
          </mc:Fallback>
        </mc:AlternateContent>
      </w:r>
      <w:r>
        <w:rPr>
          <w:noProof/>
        </w:rPr>
        <w:drawing>
          <wp:inline distT="0" distB="0" distL="0" distR="0" wp14:anchorId="3B70D176" wp14:editId="722065F8">
            <wp:extent cx="3340589" cy="15811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382463" cy="1600970"/>
                    </a:xfrm>
                    <a:prstGeom prst="rect">
                      <a:avLst/>
                    </a:prstGeom>
                    <a:noFill/>
                  </pic:spPr>
                </pic:pic>
              </a:graphicData>
            </a:graphic>
          </wp:inline>
        </w:drawing>
      </w:r>
    </w:p>
    <w:p w14:paraId="5D6000DD" w14:textId="77777777" w:rsidR="00B47AEC" w:rsidRPr="00280656" w:rsidRDefault="00A6578D" w:rsidP="00A6578D">
      <w:pPr>
        <w:pStyle w:val="ContactInfo"/>
        <w:spacing w:after="0"/>
        <w:rPr>
          <w:b/>
          <w:sz w:val="14"/>
        </w:rPr>
      </w:pPr>
      <w:r w:rsidRPr="00280656">
        <w:rPr>
          <w:b/>
          <w:sz w:val="72"/>
          <w:szCs w:val="120"/>
        </w:rPr>
        <w:t>F</w:t>
      </w:r>
      <w:r w:rsidR="007360F5" w:rsidRPr="00280656">
        <w:rPr>
          <w:b/>
          <w:sz w:val="72"/>
          <w:szCs w:val="120"/>
        </w:rPr>
        <w:t>ax</w:t>
      </w:r>
      <w:r w:rsidR="000713C3" w:rsidRPr="00280656">
        <w:rPr>
          <w:b/>
          <w:sz w:val="72"/>
          <w:szCs w:val="120"/>
        </w:rPr>
        <w:t xml:space="preserve"> URGENT</w:t>
      </w:r>
    </w:p>
    <w:tbl>
      <w:tblPr>
        <w:tblStyle w:val="Style1"/>
        <w:tblW w:w="9359" w:type="dxa"/>
        <w:tblLook w:val="0200" w:firstRow="0" w:lastRow="0" w:firstColumn="0" w:lastColumn="0" w:noHBand="1" w:noVBand="0"/>
        <w:tblCaption w:val="Content table"/>
      </w:tblPr>
      <w:tblGrid>
        <w:gridCol w:w="860"/>
        <w:gridCol w:w="3913"/>
        <w:gridCol w:w="880"/>
        <w:gridCol w:w="3706"/>
      </w:tblGrid>
      <w:tr w:rsidR="00B47AEC" w:rsidRPr="00A6578D" w14:paraId="70F894F8" w14:textId="77777777" w:rsidTr="00280656">
        <w:trPr>
          <w:trHeight w:val="461"/>
        </w:trPr>
        <w:tc>
          <w:tcPr>
            <w:cnfStyle w:val="000010000000" w:firstRow="0" w:lastRow="0" w:firstColumn="0" w:lastColumn="0" w:oddVBand="1" w:evenVBand="0" w:oddHBand="0" w:evenHBand="0" w:firstRowFirstColumn="0" w:firstRowLastColumn="0" w:lastRowFirstColumn="0" w:lastRowLastColumn="0"/>
            <w:tcW w:w="860" w:type="dxa"/>
          </w:tcPr>
          <w:p w14:paraId="470E011E" w14:textId="77777777" w:rsidR="00B47AEC" w:rsidRPr="00A6578D" w:rsidRDefault="007360F5" w:rsidP="00585610">
            <w:pPr>
              <w:spacing w:before="120" w:after="0"/>
              <w:rPr>
                <w:sz w:val="22"/>
                <w:szCs w:val="22"/>
              </w:rPr>
            </w:pPr>
            <w:r w:rsidRPr="00A6578D">
              <w:rPr>
                <w:sz w:val="22"/>
                <w:szCs w:val="22"/>
              </w:rPr>
              <w:t>To:</w:t>
            </w:r>
          </w:p>
        </w:tc>
        <w:tc>
          <w:tcPr>
            <w:tcW w:w="3913" w:type="dxa"/>
          </w:tcPr>
          <w:p w14:paraId="7F4DA5C6" w14:textId="7B87B3AA" w:rsidR="00B03AC7" w:rsidRPr="009679D2" w:rsidRDefault="000C2751" w:rsidP="000713C3">
            <w:pPr>
              <w:spacing w:before="120"/>
              <w:cnfStyle w:val="000000000000" w:firstRow="0" w:lastRow="0" w:firstColumn="0" w:lastColumn="0" w:oddVBand="0" w:evenVBand="0" w:oddHBand="0" w:evenHBand="0" w:firstRowFirstColumn="0" w:firstRowLastColumn="0" w:lastRowFirstColumn="0" w:lastRowLastColumn="0"/>
              <w:rPr>
                <w:b/>
                <w:sz w:val="22"/>
                <w:szCs w:val="22"/>
              </w:rPr>
            </w:pPr>
            <w:r>
              <w:rPr>
                <w:b/>
                <w:sz w:val="22"/>
                <w:szCs w:val="22"/>
              </w:rPr>
              <w:t xml:space="preserve">STAT- </w:t>
            </w:r>
            <w:r w:rsidR="009679D2">
              <w:rPr>
                <w:b/>
                <w:sz w:val="22"/>
                <w:szCs w:val="22"/>
              </w:rPr>
              <w:t>MED</w:t>
            </w:r>
            <w:r w:rsidR="007D7529">
              <w:rPr>
                <w:b/>
                <w:sz w:val="22"/>
                <w:szCs w:val="22"/>
              </w:rPr>
              <w:t>ICAL RECORD</w:t>
            </w:r>
            <w:r w:rsidR="00D70519">
              <w:rPr>
                <w:b/>
                <w:sz w:val="22"/>
                <w:szCs w:val="22"/>
              </w:rPr>
              <w:t>S</w:t>
            </w:r>
            <w:r w:rsidR="004F7875">
              <w:rPr>
                <w:b/>
                <w:sz w:val="22"/>
                <w:szCs w:val="22"/>
              </w:rPr>
              <w:t>/</w:t>
            </w:r>
            <w:r w:rsidR="003D2EC8">
              <w:rPr>
                <w:b/>
                <w:sz w:val="22"/>
                <w:szCs w:val="22"/>
              </w:rPr>
              <w:t>Dr. drName</w:t>
            </w:r>
          </w:p>
        </w:tc>
        <w:tc>
          <w:tcPr>
            <w:cnfStyle w:val="000010000000" w:firstRow="0" w:lastRow="0" w:firstColumn="0" w:lastColumn="0" w:oddVBand="1" w:evenVBand="0" w:oddHBand="0" w:evenHBand="0" w:firstRowFirstColumn="0" w:firstRowLastColumn="0" w:lastRowFirstColumn="0" w:lastRowLastColumn="0"/>
            <w:tcW w:w="880" w:type="dxa"/>
          </w:tcPr>
          <w:p w14:paraId="60DDA0E0" w14:textId="77777777" w:rsidR="00B47AEC" w:rsidRPr="00A6578D" w:rsidRDefault="007360F5" w:rsidP="00585610">
            <w:pPr>
              <w:spacing w:before="120"/>
              <w:rPr>
                <w:sz w:val="22"/>
                <w:szCs w:val="22"/>
              </w:rPr>
            </w:pPr>
            <w:r w:rsidRPr="00A6578D">
              <w:rPr>
                <w:sz w:val="22"/>
                <w:szCs w:val="22"/>
              </w:rPr>
              <w:t>From:</w:t>
            </w:r>
          </w:p>
        </w:tc>
        <w:sdt>
          <w:sdtPr>
            <w:rPr>
              <w:sz w:val="22"/>
              <w:szCs w:val="22"/>
            </w:rPr>
            <w:alias w:val="Author"/>
            <w:tag w:val="Author"/>
            <w:id w:val="318696238"/>
            <w:placeholder>
              <w:docPart w:val="C766FCCD3D6146069154DBC58220A17E"/>
            </w:placeholder>
            <w:dataBinding w:prefixMappings="xmlns:ns0='http://schemas.openxmlformats.org/package/2006/metadata/core-properties' xmlns:ns1='http://purl.org/dc/elements/1.1/'" w:xpath="/ns0:coreProperties[1]/ns1:creator[1]" w:storeItemID="{6C3C8BC8-F283-45AE-878A-BAB7291924A1}"/>
            <w15:appearance w15:val="hidden"/>
            <w:text/>
          </w:sdtPr>
          <w:sdtEndPr/>
          <w:sdtContent>
            <w:tc>
              <w:tcPr>
                <w:tcW w:w="3706" w:type="dxa"/>
              </w:tcPr>
              <w:p w14:paraId="3171ACA2" w14:textId="5CD35753" w:rsidR="00B47AEC" w:rsidRPr="00A6578D" w:rsidRDefault="006B2368" w:rsidP="004D611F">
                <w:pPr>
                  <w:spacing w:before="120" w:after="0"/>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Franchesca G/Zackery H.</w:t>
                </w:r>
              </w:p>
            </w:tc>
          </w:sdtContent>
        </w:sdt>
      </w:tr>
      <w:tr w:rsidR="00B47AEC" w:rsidRPr="00A6578D" w14:paraId="5A0C65B5" w14:textId="77777777" w:rsidTr="00280656">
        <w:trPr>
          <w:trHeight w:val="430"/>
        </w:trPr>
        <w:tc>
          <w:tcPr>
            <w:cnfStyle w:val="000010000000" w:firstRow="0" w:lastRow="0" w:firstColumn="0" w:lastColumn="0" w:oddVBand="1" w:evenVBand="0" w:oddHBand="0" w:evenHBand="0" w:firstRowFirstColumn="0" w:firstRowLastColumn="0" w:lastRowFirstColumn="0" w:lastRowLastColumn="0"/>
            <w:tcW w:w="860" w:type="dxa"/>
          </w:tcPr>
          <w:p w14:paraId="0B77F14C" w14:textId="77777777" w:rsidR="00B47AEC" w:rsidRPr="00A6578D" w:rsidRDefault="007360F5" w:rsidP="00585610">
            <w:pPr>
              <w:spacing w:before="120" w:after="100" w:afterAutospacing="1"/>
              <w:rPr>
                <w:sz w:val="22"/>
                <w:szCs w:val="22"/>
              </w:rPr>
            </w:pPr>
            <w:r w:rsidRPr="00A6578D">
              <w:rPr>
                <w:sz w:val="22"/>
                <w:szCs w:val="22"/>
              </w:rPr>
              <w:t>Fax:</w:t>
            </w:r>
          </w:p>
        </w:tc>
        <w:tc>
          <w:tcPr>
            <w:tcW w:w="3913" w:type="dxa"/>
          </w:tcPr>
          <w:p w14:paraId="1370A630" w14:textId="3FE4223A" w:rsidR="00634C92" w:rsidRPr="00A6578D" w:rsidRDefault="003D2EC8" w:rsidP="000713C3">
            <w:pPr>
              <w:spacing w:before="120" w:after="0"/>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fNumber</w:t>
            </w:r>
          </w:p>
        </w:tc>
        <w:tc>
          <w:tcPr>
            <w:cnfStyle w:val="000010000000" w:firstRow="0" w:lastRow="0" w:firstColumn="0" w:lastColumn="0" w:oddVBand="1" w:evenVBand="0" w:oddHBand="0" w:evenHBand="0" w:firstRowFirstColumn="0" w:firstRowLastColumn="0" w:lastRowFirstColumn="0" w:lastRowLastColumn="0"/>
            <w:tcW w:w="880" w:type="dxa"/>
          </w:tcPr>
          <w:p w14:paraId="63A42E0B" w14:textId="77777777" w:rsidR="00B47AEC" w:rsidRPr="00A6578D" w:rsidRDefault="007360F5" w:rsidP="00585610">
            <w:pPr>
              <w:spacing w:before="120" w:after="0"/>
              <w:rPr>
                <w:sz w:val="22"/>
                <w:szCs w:val="22"/>
              </w:rPr>
            </w:pPr>
            <w:r w:rsidRPr="00A6578D">
              <w:rPr>
                <w:sz w:val="22"/>
                <w:szCs w:val="22"/>
              </w:rPr>
              <w:t>Pages:</w:t>
            </w:r>
          </w:p>
        </w:tc>
        <w:tc>
          <w:tcPr>
            <w:tcW w:w="3706" w:type="dxa"/>
          </w:tcPr>
          <w:p w14:paraId="2C873516" w14:textId="4CE07CF1" w:rsidR="00B408EE" w:rsidRPr="00A6578D" w:rsidRDefault="003D2EC8" w:rsidP="000713C3">
            <w:pPr>
              <w:spacing w:before="120" w:after="0"/>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numberOfPages</w:t>
            </w:r>
          </w:p>
        </w:tc>
      </w:tr>
      <w:tr w:rsidR="00B47AEC" w:rsidRPr="00A6578D" w14:paraId="1223A89A" w14:textId="77777777" w:rsidTr="00280656">
        <w:trPr>
          <w:trHeight w:val="414"/>
        </w:trPr>
        <w:tc>
          <w:tcPr>
            <w:cnfStyle w:val="000010000000" w:firstRow="0" w:lastRow="0" w:firstColumn="0" w:lastColumn="0" w:oddVBand="1" w:evenVBand="0" w:oddHBand="0" w:evenHBand="0" w:firstRowFirstColumn="0" w:firstRowLastColumn="0" w:lastRowFirstColumn="0" w:lastRowLastColumn="0"/>
            <w:tcW w:w="860" w:type="dxa"/>
          </w:tcPr>
          <w:p w14:paraId="28A6ACFE" w14:textId="77777777" w:rsidR="00B47AEC" w:rsidRPr="00A6578D" w:rsidRDefault="007360F5" w:rsidP="00585610">
            <w:pPr>
              <w:spacing w:before="120" w:after="0"/>
              <w:rPr>
                <w:sz w:val="22"/>
                <w:szCs w:val="22"/>
              </w:rPr>
            </w:pPr>
            <w:r w:rsidRPr="00A6578D">
              <w:rPr>
                <w:sz w:val="22"/>
                <w:szCs w:val="22"/>
              </w:rPr>
              <w:t>Phone:</w:t>
            </w:r>
          </w:p>
        </w:tc>
        <w:tc>
          <w:tcPr>
            <w:tcW w:w="3913" w:type="dxa"/>
          </w:tcPr>
          <w:p w14:paraId="1D4756C1" w14:textId="72AF9B42" w:rsidR="002B2E41" w:rsidRPr="00A6578D" w:rsidRDefault="003D2EC8" w:rsidP="000713C3">
            <w:pPr>
              <w:spacing w:before="120" w:after="0"/>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pNumber</w:t>
            </w:r>
          </w:p>
        </w:tc>
        <w:tc>
          <w:tcPr>
            <w:cnfStyle w:val="000010000000" w:firstRow="0" w:lastRow="0" w:firstColumn="0" w:lastColumn="0" w:oddVBand="1" w:evenVBand="0" w:oddHBand="0" w:evenHBand="0" w:firstRowFirstColumn="0" w:firstRowLastColumn="0" w:lastRowFirstColumn="0" w:lastRowLastColumn="0"/>
            <w:tcW w:w="880" w:type="dxa"/>
          </w:tcPr>
          <w:p w14:paraId="54D7F2B8" w14:textId="77777777" w:rsidR="00B47AEC" w:rsidRPr="00A6578D" w:rsidRDefault="007360F5" w:rsidP="00585610">
            <w:pPr>
              <w:spacing w:before="120" w:after="0"/>
              <w:rPr>
                <w:sz w:val="22"/>
                <w:szCs w:val="22"/>
              </w:rPr>
            </w:pPr>
            <w:r w:rsidRPr="00A6578D">
              <w:rPr>
                <w:sz w:val="22"/>
                <w:szCs w:val="22"/>
              </w:rPr>
              <w:t>Date:</w:t>
            </w:r>
          </w:p>
        </w:tc>
        <w:tc>
          <w:tcPr>
            <w:tcW w:w="3706" w:type="dxa"/>
          </w:tcPr>
          <w:p w14:paraId="7B87570E" w14:textId="79A57C8D" w:rsidR="00B47AEC" w:rsidRPr="00A6578D" w:rsidRDefault="003D2EC8" w:rsidP="000713C3">
            <w:pPr>
              <w:spacing w:before="120" w:after="0"/>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dateOfFax</w:t>
            </w:r>
          </w:p>
        </w:tc>
      </w:tr>
      <w:tr w:rsidR="00B47AEC" w:rsidRPr="00A6578D" w14:paraId="79F91B41" w14:textId="77777777" w:rsidTr="00280656">
        <w:trPr>
          <w:trHeight w:val="414"/>
        </w:trPr>
        <w:tc>
          <w:tcPr>
            <w:cnfStyle w:val="000010000000" w:firstRow="0" w:lastRow="0" w:firstColumn="0" w:lastColumn="0" w:oddVBand="1" w:evenVBand="0" w:oddHBand="0" w:evenHBand="0" w:firstRowFirstColumn="0" w:firstRowLastColumn="0" w:lastRowFirstColumn="0" w:lastRowLastColumn="0"/>
            <w:tcW w:w="860" w:type="dxa"/>
          </w:tcPr>
          <w:p w14:paraId="7D07E0CD" w14:textId="77777777" w:rsidR="00B47AEC" w:rsidRPr="00A6578D" w:rsidRDefault="007360F5" w:rsidP="00585610">
            <w:pPr>
              <w:spacing w:before="120" w:after="0"/>
              <w:rPr>
                <w:sz w:val="22"/>
                <w:szCs w:val="22"/>
              </w:rPr>
            </w:pPr>
            <w:r w:rsidRPr="00A6578D">
              <w:rPr>
                <w:sz w:val="22"/>
                <w:szCs w:val="22"/>
              </w:rPr>
              <w:t>Re:</w:t>
            </w:r>
          </w:p>
        </w:tc>
        <w:tc>
          <w:tcPr>
            <w:tcW w:w="3913" w:type="dxa"/>
          </w:tcPr>
          <w:p w14:paraId="324815E7" w14:textId="77777777" w:rsidR="00B47AEC" w:rsidRPr="00A6578D" w:rsidRDefault="000713C3" w:rsidP="000713C3">
            <w:pPr>
              <w:spacing w:before="120" w:after="0"/>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Med Records</w:t>
            </w:r>
          </w:p>
        </w:tc>
        <w:tc>
          <w:tcPr>
            <w:cnfStyle w:val="000010000000" w:firstRow="0" w:lastRow="0" w:firstColumn="0" w:lastColumn="0" w:oddVBand="1" w:evenVBand="0" w:oddHBand="0" w:evenHBand="0" w:firstRowFirstColumn="0" w:firstRowLastColumn="0" w:lastRowFirstColumn="0" w:lastRowLastColumn="0"/>
            <w:tcW w:w="880" w:type="dxa"/>
          </w:tcPr>
          <w:p w14:paraId="127D1B75" w14:textId="77777777" w:rsidR="00B47AEC" w:rsidRPr="00A6578D" w:rsidRDefault="007360F5" w:rsidP="00585610">
            <w:pPr>
              <w:spacing w:before="120" w:after="0"/>
              <w:rPr>
                <w:sz w:val="22"/>
                <w:szCs w:val="22"/>
              </w:rPr>
            </w:pPr>
            <w:r w:rsidRPr="00A6578D">
              <w:rPr>
                <w:sz w:val="22"/>
                <w:szCs w:val="22"/>
              </w:rPr>
              <w:t>CC:</w:t>
            </w:r>
          </w:p>
        </w:tc>
        <w:tc>
          <w:tcPr>
            <w:tcW w:w="3706" w:type="dxa"/>
          </w:tcPr>
          <w:p w14:paraId="6493177E" w14:textId="06BEA626" w:rsidR="00B47AEC" w:rsidRPr="00A6578D" w:rsidRDefault="00B47AEC" w:rsidP="00585610">
            <w:pPr>
              <w:spacing w:before="120" w:after="0"/>
              <w:cnfStyle w:val="000000000000" w:firstRow="0" w:lastRow="0" w:firstColumn="0" w:lastColumn="0" w:oddVBand="0" w:evenVBand="0" w:oddHBand="0" w:evenHBand="0" w:firstRowFirstColumn="0" w:firstRowLastColumn="0" w:lastRowFirstColumn="0" w:lastRowLastColumn="0"/>
              <w:rPr>
                <w:sz w:val="22"/>
                <w:szCs w:val="22"/>
              </w:rPr>
            </w:pPr>
          </w:p>
        </w:tc>
      </w:tr>
    </w:tbl>
    <w:tbl>
      <w:tblPr>
        <w:tblStyle w:val="Style2"/>
        <w:tblW w:w="5000" w:type="pct"/>
        <w:tblLook w:val="0200" w:firstRow="0" w:lastRow="0" w:firstColumn="0" w:lastColumn="0" w:noHBand="1" w:noVBand="0"/>
        <w:tblCaption w:val="Content table"/>
      </w:tblPr>
      <w:tblGrid>
        <w:gridCol w:w="487"/>
        <w:gridCol w:w="1220"/>
        <w:gridCol w:w="247"/>
        <w:gridCol w:w="1587"/>
        <w:gridCol w:w="245"/>
        <w:gridCol w:w="1998"/>
        <w:gridCol w:w="245"/>
        <w:gridCol w:w="1543"/>
        <w:gridCol w:w="245"/>
        <w:gridCol w:w="1543"/>
      </w:tblGrid>
      <w:tr w:rsidR="00B47AEC" w:rsidRPr="00A6578D" w14:paraId="76D1D768" w14:textId="77777777" w:rsidTr="00B47AEC">
        <w:tc>
          <w:tcPr>
            <w:cnfStyle w:val="000010000000" w:firstRow="0" w:lastRow="0" w:firstColumn="0" w:lastColumn="0" w:oddVBand="1" w:evenVBand="0" w:oddHBand="0" w:evenHBand="0" w:firstRowFirstColumn="0" w:firstRowLastColumn="0" w:lastRowFirstColumn="0" w:lastRowLastColumn="0"/>
            <w:tcW w:w="247" w:type="dxa"/>
          </w:tcPr>
          <w:tbl>
            <w:tblPr>
              <w:tblStyle w:val="TableGrid"/>
              <w:tblW w:w="0" w:type="auto"/>
              <w:tblLook w:val="04A0" w:firstRow="1" w:lastRow="0" w:firstColumn="1" w:lastColumn="0" w:noHBand="0" w:noVBand="1"/>
            </w:tblPr>
            <w:tblGrid>
              <w:gridCol w:w="459"/>
            </w:tblGrid>
            <w:tr w:rsidR="00B47AEC" w:rsidRPr="00A6578D" w14:paraId="2549DC5E" w14:textId="77777777">
              <w:tc>
                <w:tcPr>
                  <w:tcW w:w="360" w:type="dxa"/>
                </w:tcPr>
                <w:p w14:paraId="64978EB0" w14:textId="77777777" w:rsidR="00B47AEC" w:rsidRPr="009679D2" w:rsidRDefault="009679D2">
                  <w:pPr>
                    <w:ind w:left="0"/>
                    <w:rPr>
                      <w:b/>
                      <w:sz w:val="22"/>
                      <w:szCs w:val="22"/>
                    </w:rPr>
                  </w:pPr>
                  <w:r>
                    <w:rPr>
                      <w:b/>
                      <w:sz w:val="22"/>
                      <w:szCs w:val="22"/>
                    </w:rPr>
                    <w:t>XX</w:t>
                  </w:r>
                </w:p>
              </w:tc>
            </w:tr>
          </w:tbl>
          <w:p w14:paraId="1D97C13E" w14:textId="77777777" w:rsidR="00B47AEC" w:rsidRPr="00A6578D" w:rsidRDefault="00B47AEC">
            <w:pPr>
              <w:rPr>
                <w:sz w:val="22"/>
                <w:szCs w:val="22"/>
              </w:rPr>
            </w:pPr>
          </w:p>
        </w:tc>
        <w:tc>
          <w:tcPr>
            <w:cnfStyle w:val="000001000000" w:firstRow="0" w:lastRow="0" w:firstColumn="0" w:lastColumn="0" w:oddVBand="0" w:evenVBand="1" w:oddHBand="0" w:evenHBand="0" w:firstRowFirstColumn="0" w:firstRowLastColumn="0" w:lastRowFirstColumn="0" w:lastRowLastColumn="0"/>
            <w:tcW w:w="1175" w:type="dxa"/>
          </w:tcPr>
          <w:p w14:paraId="61DD18C0" w14:textId="77777777" w:rsidR="00B47AEC" w:rsidRPr="00A6578D" w:rsidRDefault="00C4777F">
            <w:pPr>
              <w:rPr>
                <w:sz w:val="22"/>
                <w:szCs w:val="22"/>
              </w:rPr>
            </w:pPr>
            <w:sdt>
              <w:sdtPr>
                <w:rPr>
                  <w:sz w:val="22"/>
                  <w:szCs w:val="22"/>
                </w:rPr>
                <w:id w:val="-427659832"/>
                <w:placeholder>
                  <w:docPart w:val="53F75BCD55FC45AEA45D3C2B0335391F"/>
                </w:placeholder>
                <w:temporary/>
                <w:showingPlcHdr/>
                <w15:appearance w15:val="hidden"/>
              </w:sdtPr>
              <w:sdtEndPr/>
              <w:sdtContent>
                <w:r w:rsidR="007360F5" w:rsidRPr="00A6578D">
                  <w:rPr>
                    <w:sz w:val="22"/>
                    <w:szCs w:val="22"/>
                  </w:rPr>
                  <w:t>Urgent</w:t>
                </w:r>
              </w:sdtContent>
            </w:sdt>
          </w:p>
        </w:tc>
        <w:tc>
          <w:tcPr>
            <w:cnfStyle w:val="000010000000" w:firstRow="0" w:lastRow="0" w:firstColumn="0" w:lastColumn="0" w:oddVBand="1" w:evenVBand="0" w:oddHBand="0" w:evenHBand="0" w:firstRowFirstColumn="0" w:firstRowLastColumn="0" w:lastRowFirstColumn="0" w:lastRowLastColumn="0"/>
            <w:tcW w:w="238" w:type="dxa"/>
          </w:tcPr>
          <w:tbl>
            <w:tblPr>
              <w:tblStyle w:val="TableGrid"/>
              <w:tblW w:w="0" w:type="auto"/>
              <w:tblLook w:val="04A0" w:firstRow="1" w:lastRow="0" w:firstColumn="1" w:lastColumn="0" w:noHBand="0" w:noVBand="1"/>
            </w:tblPr>
            <w:tblGrid>
              <w:gridCol w:w="237"/>
            </w:tblGrid>
            <w:tr w:rsidR="00B47AEC" w:rsidRPr="00A6578D" w14:paraId="221D5728" w14:textId="77777777">
              <w:tc>
                <w:tcPr>
                  <w:tcW w:w="360" w:type="dxa"/>
                </w:tcPr>
                <w:p w14:paraId="7A0B648C" w14:textId="77777777" w:rsidR="00B47AEC" w:rsidRPr="00A6578D" w:rsidRDefault="00B47AEC">
                  <w:pPr>
                    <w:ind w:left="0"/>
                    <w:rPr>
                      <w:sz w:val="22"/>
                      <w:szCs w:val="22"/>
                    </w:rPr>
                  </w:pPr>
                </w:p>
              </w:tc>
            </w:tr>
          </w:tbl>
          <w:p w14:paraId="5AA55C97" w14:textId="77777777" w:rsidR="00B47AEC" w:rsidRPr="00A6578D" w:rsidRDefault="00B47AEC">
            <w:pPr>
              <w:rPr>
                <w:sz w:val="22"/>
                <w:szCs w:val="22"/>
              </w:rPr>
            </w:pPr>
          </w:p>
        </w:tc>
        <w:tc>
          <w:tcPr>
            <w:cnfStyle w:val="000001000000" w:firstRow="0" w:lastRow="0" w:firstColumn="0" w:lastColumn="0" w:oddVBand="0" w:evenVBand="1" w:oddHBand="0" w:evenHBand="0" w:firstRowFirstColumn="0" w:firstRowLastColumn="0" w:lastRowFirstColumn="0" w:lastRowLastColumn="0"/>
            <w:tcW w:w="1528" w:type="dxa"/>
          </w:tcPr>
          <w:p w14:paraId="14DDFC80" w14:textId="77777777" w:rsidR="00B47AEC" w:rsidRPr="00A6578D" w:rsidRDefault="00C4777F">
            <w:pPr>
              <w:rPr>
                <w:sz w:val="22"/>
                <w:szCs w:val="22"/>
              </w:rPr>
            </w:pPr>
            <w:sdt>
              <w:sdtPr>
                <w:rPr>
                  <w:sz w:val="22"/>
                  <w:szCs w:val="22"/>
                </w:rPr>
                <w:id w:val="-529571368"/>
                <w:placeholder>
                  <w:docPart w:val="9C067F6C3F75401C8EE31B034FE86C78"/>
                </w:placeholder>
                <w:temporary/>
                <w:showingPlcHdr/>
                <w15:appearance w15:val="hidden"/>
              </w:sdtPr>
              <w:sdtEndPr/>
              <w:sdtContent>
                <w:r w:rsidR="007360F5" w:rsidRPr="00A6578D">
                  <w:rPr>
                    <w:sz w:val="22"/>
                    <w:szCs w:val="22"/>
                  </w:rPr>
                  <w:t>For Review</w:t>
                </w:r>
              </w:sdtContent>
            </w:sdt>
          </w:p>
        </w:tc>
        <w:tc>
          <w:tcPr>
            <w:cnfStyle w:val="000010000000" w:firstRow="0" w:lastRow="0" w:firstColumn="0" w:lastColumn="0" w:oddVBand="1" w:evenVBand="0" w:oddHBand="0" w:evenHBand="0" w:firstRowFirstColumn="0" w:firstRowLastColumn="0" w:lastRowFirstColumn="0" w:lastRowLastColumn="0"/>
            <w:tcW w:w="236" w:type="dxa"/>
          </w:tcPr>
          <w:tbl>
            <w:tblPr>
              <w:tblStyle w:val="TableGrid"/>
              <w:tblW w:w="0" w:type="auto"/>
              <w:tblLook w:val="04A0" w:firstRow="1" w:lastRow="0" w:firstColumn="1" w:lastColumn="0" w:noHBand="0" w:noVBand="1"/>
            </w:tblPr>
            <w:tblGrid>
              <w:gridCol w:w="235"/>
            </w:tblGrid>
            <w:tr w:rsidR="00B47AEC" w:rsidRPr="00A6578D" w14:paraId="7E3876D0" w14:textId="77777777">
              <w:tc>
                <w:tcPr>
                  <w:tcW w:w="360" w:type="dxa"/>
                </w:tcPr>
                <w:p w14:paraId="232C86B4" w14:textId="77777777" w:rsidR="00B47AEC" w:rsidRPr="00A6578D" w:rsidRDefault="00B47AEC">
                  <w:pPr>
                    <w:ind w:left="0"/>
                    <w:rPr>
                      <w:sz w:val="22"/>
                      <w:szCs w:val="22"/>
                    </w:rPr>
                  </w:pPr>
                </w:p>
              </w:tc>
            </w:tr>
          </w:tbl>
          <w:p w14:paraId="5732F815" w14:textId="77777777" w:rsidR="00B47AEC" w:rsidRPr="00A6578D" w:rsidRDefault="00B47AEC">
            <w:pPr>
              <w:rPr>
                <w:sz w:val="22"/>
                <w:szCs w:val="22"/>
              </w:rPr>
            </w:pPr>
          </w:p>
        </w:tc>
        <w:tc>
          <w:tcPr>
            <w:cnfStyle w:val="000001000000" w:firstRow="0" w:lastRow="0" w:firstColumn="0" w:lastColumn="0" w:oddVBand="0" w:evenVBand="1" w:oddHBand="0" w:evenHBand="0" w:firstRowFirstColumn="0" w:firstRowLastColumn="0" w:lastRowFirstColumn="0" w:lastRowLastColumn="0"/>
            <w:tcW w:w="1924" w:type="dxa"/>
          </w:tcPr>
          <w:p w14:paraId="59641478" w14:textId="77777777" w:rsidR="00B47AEC" w:rsidRPr="00A6578D" w:rsidRDefault="00C4777F">
            <w:pPr>
              <w:rPr>
                <w:sz w:val="22"/>
                <w:szCs w:val="22"/>
              </w:rPr>
            </w:pPr>
            <w:sdt>
              <w:sdtPr>
                <w:rPr>
                  <w:sz w:val="22"/>
                  <w:szCs w:val="22"/>
                </w:rPr>
                <w:id w:val="-296383092"/>
                <w:placeholder>
                  <w:docPart w:val="2957AF31B69C44408D8D31F399650986"/>
                </w:placeholder>
                <w:temporary/>
                <w:showingPlcHdr/>
                <w15:appearance w15:val="hidden"/>
              </w:sdtPr>
              <w:sdtEndPr/>
              <w:sdtContent>
                <w:r w:rsidR="007360F5" w:rsidRPr="00A6578D">
                  <w:rPr>
                    <w:sz w:val="22"/>
                    <w:szCs w:val="22"/>
                  </w:rPr>
                  <w:t>Please Comment</w:t>
                </w:r>
              </w:sdtContent>
            </w:sdt>
          </w:p>
        </w:tc>
        <w:tc>
          <w:tcPr>
            <w:cnfStyle w:val="000010000000" w:firstRow="0" w:lastRow="0" w:firstColumn="0" w:lastColumn="0" w:oddVBand="1" w:evenVBand="0" w:oddHBand="0" w:evenHBand="0" w:firstRowFirstColumn="0" w:firstRowLastColumn="0" w:lastRowFirstColumn="0" w:lastRowLastColumn="0"/>
            <w:tcW w:w="236" w:type="dxa"/>
          </w:tcPr>
          <w:tbl>
            <w:tblPr>
              <w:tblStyle w:val="TableGrid"/>
              <w:tblW w:w="0" w:type="auto"/>
              <w:tblLook w:val="04A0" w:firstRow="1" w:lastRow="0" w:firstColumn="1" w:lastColumn="0" w:noHBand="0" w:noVBand="1"/>
            </w:tblPr>
            <w:tblGrid>
              <w:gridCol w:w="235"/>
            </w:tblGrid>
            <w:tr w:rsidR="00B47AEC" w:rsidRPr="00A6578D" w14:paraId="0A460678" w14:textId="77777777">
              <w:tc>
                <w:tcPr>
                  <w:tcW w:w="360" w:type="dxa"/>
                </w:tcPr>
                <w:p w14:paraId="6F722D70" w14:textId="77777777" w:rsidR="00B47AEC" w:rsidRPr="00A6578D" w:rsidRDefault="00B47AEC">
                  <w:pPr>
                    <w:ind w:left="0"/>
                    <w:rPr>
                      <w:sz w:val="22"/>
                      <w:szCs w:val="22"/>
                    </w:rPr>
                  </w:pPr>
                </w:p>
              </w:tc>
            </w:tr>
          </w:tbl>
          <w:p w14:paraId="3B72E8E9" w14:textId="77777777" w:rsidR="00B47AEC" w:rsidRPr="00A6578D" w:rsidRDefault="00B47AEC">
            <w:pPr>
              <w:rPr>
                <w:sz w:val="22"/>
                <w:szCs w:val="22"/>
              </w:rPr>
            </w:pPr>
          </w:p>
        </w:tc>
        <w:tc>
          <w:tcPr>
            <w:cnfStyle w:val="000001000000" w:firstRow="0" w:lastRow="0" w:firstColumn="0" w:lastColumn="0" w:oddVBand="0" w:evenVBand="1" w:oddHBand="0" w:evenHBand="0" w:firstRowFirstColumn="0" w:firstRowLastColumn="0" w:lastRowFirstColumn="0" w:lastRowLastColumn="0"/>
            <w:tcW w:w="1486" w:type="dxa"/>
          </w:tcPr>
          <w:p w14:paraId="425DF8C7" w14:textId="77777777" w:rsidR="00B47AEC" w:rsidRPr="00A6578D" w:rsidRDefault="00C4777F">
            <w:pPr>
              <w:rPr>
                <w:sz w:val="22"/>
                <w:szCs w:val="22"/>
              </w:rPr>
            </w:pPr>
            <w:sdt>
              <w:sdtPr>
                <w:rPr>
                  <w:sz w:val="22"/>
                  <w:szCs w:val="22"/>
                </w:rPr>
                <w:id w:val="-1824116576"/>
                <w:placeholder>
                  <w:docPart w:val="5BAAC49D254F4B8D9ACC529EE7292247"/>
                </w:placeholder>
                <w:temporary/>
                <w:showingPlcHdr/>
                <w15:appearance w15:val="hidden"/>
              </w:sdtPr>
              <w:sdtEndPr/>
              <w:sdtContent>
                <w:r w:rsidR="007360F5" w:rsidRPr="00A6578D">
                  <w:rPr>
                    <w:sz w:val="22"/>
                    <w:szCs w:val="22"/>
                  </w:rPr>
                  <w:t>Please Reply</w:t>
                </w:r>
              </w:sdtContent>
            </w:sdt>
          </w:p>
        </w:tc>
        <w:tc>
          <w:tcPr>
            <w:cnfStyle w:val="000010000000" w:firstRow="0" w:lastRow="0" w:firstColumn="0" w:lastColumn="0" w:oddVBand="1" w:evenVBand="0" w:oddHBand="0" w:evenHBand="0" w:firstRowFirstColumn="0" w:firstRowLastColumn="0" w:lastRowFirstColumn="0" w:lastRowLastColumn="0"/>
            <w:tcW w:w="236" w:type="dxa"/>
          </w:tcPr>
          <w:tbl>
            <w:tblPr>
              <w:tblStyle w:val="TableGrid"/>
              <w:tblW w:w="0" w:type="auto"/>
              <w:tblLook w:val="04A0" w:firstRow="1" w:lastRow="0" w:firstColumn="1" w:lastColumn="0" w:noHBand="0" w:noVBand="1"/>
            </w:tblPr>
            <w:tblGrid>
              <w:gridCol w:w="235"/>
            </w:tblGrid>
            <w:tr w:rsidR="00B47AEC" w:rsidRPr="00A6578D" w14:paraId="53111CFD" w14:textId="77777777">
              <w:tc>
                <w:tcPr>
                  <w:tcW w:w="360" w:type="dxa"/>
                </w:tcPr>
                <w:p w14:paraId="2A1DC4BC" w14:textId="77777777" w:rsidR="00B47AEC" w:rsidRPr="00A6578D" w:rsidRDefault="00B47AEC">
                  <w:pPr>
                    <w:ind w:left="0"/>
                    <w:rPr>
                      <w:sz w:val="22"/>
                      <w:szCs w:val="22"/>
                    </w:rPr>
                  </w:pPr>
                </w:p>
              </w:tc>
            </w:tr>
          </w:tbl>
          <w:p w14:paraId="5291F4B2" w14:textId="77777777" w:rsidR="00B47AEC" w:rsidRPr="00A6578D" w:rsidRDefault="00B47AEC">
            <w:pPr>
              <w:rPr>
                <w:sz w:val="22"/>
                <w:szCs w:val="22"/>
              </w:rPr>
            </w:pPr>
          </w:p>
        </w:tc>
        <w:tc>
          <w:tcPr>
            <w:cnfStyle w:val="000001000000" w:firstRow="0" w:lastRow="0" w:firstColumn="0" w:lastColumn="0" w:oddVBand="0" w:evenVBand="1" w:oddHBand="0" w:evenHBand="0" w:firstRowFirstColumn="0" w:firstRowLastColumn="0" w:lastRowFirstColumn="0" w:lastRowLastColumn="0"/>
            <w:tcW w:w="1486" w:type="dxa"/>
          </w:tcPr>
          <w:p w14:paraId="446521E3" w14:textId="77777777" w:rsidR="00B47AEC" w:rsidRPr="00A6578D" w:rsidRDefault="00C4777F">
            <w:pPr>
              <w:rPr>
                <w:sz w:val="22"/>
                <w:szCs w:val="22"/>
              </w:rPr>
            </w:pPr>
            <w:sdt>
              <w:sdtPr>
                <w:rPr>
                  <w:sz w:val="22"/>
                  <w:szCs w:val="22"/>
                </w:rPr>
                <w:id w:val="-895584036"/>
                <w:placeholder>
                  <w:docPart w:val="E2896521E95943E8B250B3E3675C5B30"/>
                </w:placeholder>
                <w:temporary/>
                <w:showingPlcHdr/>
                <w15:appearance w15:val="hidden"/>
              </w:sdtPr>
              <w:sdtEndPr/>
              <w:sdtContent>
                <w:r w:rsidR="007360F5" w:rsidRPr="00A6578D">
                  <w:rPr>
                    <w:sz w:val="22"/>
                    <w:szCs w:val="22"/>
                  </w:rPr>
                  <w:t>Please Recycle</w:t>
                </w:r>
              </w:sdtContent>
            </w:sdt>
          </w:p>
        </w:tc>
      </w:tr>
    </w:tbl>
    <w:p w14:paraId="5970366C" w14:textId="77777777" w:rsidR="0016315D" w:rsidRDefault="00A6578D">
      <w:pPr>
        <w:rPr>
          <w:sz w:val="22"/>
          <w:szCs w:val="22"/>
        </w:rPr>
      </w:pPr>
      <w:r>
        <w:rPr>
          <w:sz w:val="22"/>
          <w:szCs w:val="22"/>
        </w:rPr>
        <w:t>Comments:</w:t>
      </w:r>
    </w:p>
    <w:tbl>
      <w:tblPr>
        <w:tblStyle w:val="TableGrid"/>
        <w:tblpPr w:leftFromText="180" w:rightFromText="180" w:vertAnchor="text" w:horzAnchor="margin" w:tblpX="265" w:tblpY="368"/>
        <w:tblW w:w="9445" w:type="dxa"/>
        <w:tblBorders>
          <w:top w:val="none" w:sz="0" w:space="0" w:color="auto"/>
          <w:left w:val="none" w:sz="0" w:space="0" w:color="auto"/>
          <w:right w:val="none" w:sz="0" w:space="0" w:color="auto"/>
        </w:tblBorders>
        <w:tblLook w:val="04A0" w:firstRow="1" w:lastRow="0" w:firstColumn="1" w:lastColumn="0" w:noHBand="0" w:noVBand="1"/>
      </w:tblPr>
      <w:tblGrid>
        <w:gridCol w:w="4142"/>
        <w:gridCol w:w="23"/>
        <w:gridCol w:w="5280"/>
      </w:tblGrid>
      <w:tr w:rsidR="006B6586" w14:paraId="531B9C96" w14:textId="77777777" w:rsidTr="006B6586">
        <w:trPr>
          <w:trHeight w:val="143"/>
        </w:trPr>
        <w:tc>
          <w:tcPr>
            <w:tcW w:w="4142" w:type="dxa"/>
            <w:tcBorders>
              <w:top w:val="single" w:sz="4" w:space="0" w:color="auto"/>
              <w:left w:val="single" w:sz="4" w:space="0" w:color="auto"/>
            </w:tcBorders>
          </w:tcPr>
          <w:p w14:paraId="41C6316E" w14:textId="64E58C3F" w:rsidR="006B6586" w:rsidRPr="006C6430" w:rsidRDefault="006B6586" w:rsidP="006B6586">
            <w:pPr>
              <w:ind w:left="0"/>
              <w:rPr>
                <w:sz w:val="22"/>
                <w:szCs w:val="22"/>
              </w:rPr>
            </w:pPr>
            <w:r w:rsidRPr="006C6430">
              <w:rPr>
                <w:b/>
                <w:bCs/>
                <w:sz w:val="22"/>
                <w:szCs w:val="22"/>
                <w:u w:val="single"/>
              </w:rPr>
              <w:t xml:space="preserve">Patient: </w:t>
            </w:r>
            <w:r>
              <w:rPr>
                <w:sz w:val="22"/>
                <w:szCs w:val="22"/>
              </w:rPr>
              <w:t xml:space="preserve"> </w:t>
            </w:r>
            <w:r w:rsidR="003D2EC8">
              <w:rPr>
                <w:sz w:val="22"/>
                <w:szCs w:val="22"/>
              </w:rPr>
              <w:t>ptName</w:t>
            </w:r>
            <w:r>
              <w:rPr>
                <w:sz w:val="22"/>
                <w:szCs w:val="22"/>
              </w:rPr>
              <w:t xml:space="preserve"> </w:t>
            </w:r>
          </w:p>
        </w:tc>
        <w:tc>
          <w:tcPr>
            <w:tcW w:w="5303" w:type="dxa"/>
            <w:gridSpan w:val="2"/>
            <w:tcBorders>
              <w:top w:val="single" w:sz="4" w:space="0" w:color="auto"/>
              <w:right w:val="single" w:sz="4" w:space="0" w:color="auto"/>
            </w:tcBorders>
          </w:tcPr>
          <w:p w14:paraId="6B6314A3" w14:textId="4EF0A72A" w:rsidR="006B6586" w:rsidRPr="006C6430" w:rsidRDefault="006B6586" w:rsidP="006B6586">
            <w:pPr>
              <w:ind w:left="0"/>
              <w:rPr>
                <w:sz w:val="22"/>
                <w:szCs w:val="22"/>
              </w:rPr>
            </w:pPr>
            <w:r w:rsidRPr="006C6430">
              <w:rPr>
                <w:b/>
                <w:bCs/>
                <w:sz w:val="22"/>
                <w:szCs w:val="22"/>
                <w:u w:val="single"/>
              </w:rPr>
              <w:t>DOB:</w:t>
            </w:r>
            <w:r>
              <w:rPr>
                <w:b/>
                <w:bCs/>
                <w:sz w:val="22"/>
                <w:szCs w:val="22"/>
                <w:u w:val="single"/>
              </w:rPr>
              <w:t xml:space="preserve"> </w:t>
            </w:r>
            <w:r>
              <w:rPr>
                <w:sz w:val="22"/>
                <w:szCs w:val="22"/>
              </w:rPr>
              <w:t xml:space="preserve"> </w:t>
            </w:r>
            <w:r w:rsidR="003D2EC8">
              <w:rPr>
                <w:sz w:val="22"/>
                <w:szCs w:val="22"/>
              </w:rPr>
              <w:t>dateOfBirth</w:t>
            </w:r>
          </w:p>
        </w:tc>
      </w:tr>
      <w:tr w:rsidR="006B6586" w14:paraId="3DEFBB27" w14:textId="77777777" w:rsidTr="006B6586">
        <w:tblPrEx>
          <w:tblBorders>
            <w:top w:val="single" w:sz="4" w:space="0" w:color="auto"/>
            <w:left w:val="single" w:sz="4" w:space="0" w:color="auto"/>
            <w:right w:val="single" w:sz="4" w:space="0" w:color="auto"/>
          </w:tblBorders>
          <w:tblLook w:val="0000" w:firstRow="0" w:lastRow="0" w:firstColumn="0" w:lastColumn="0" w:noHBand="0" w:noVBand="0"/>
        </w:tblPrEx>
        <w:trPr>
          <w:trHeight w:val="537"/>
        </w:trPr>
        <w:tc>
          <w:tcPr>
            <w:tcW w:w="9445" w:type="dxa"/>
            <w:gridSpan w:val="3"/>
          </w:tcPr>
          <w:p w14:paraId="65530B92" w14:textId="261553D5" w:rsidR="006B6586" w:rsidRPr="006C6430" w:rsidRDefault="006B6586" w:rsidP="006B6586">
            <w:pPr>
              <w:ind w:left="0"/>
              <w:rPr>
                <w:sz w:val="22"/>
                <w:szCs w:val="22"/>
              </w:rPr>
            </w:pPr>
            <w:r>
              <w:rPr>
                <w:b/>
                <w:bCs/>
                <w:sz w:val="22"/>
                <w:szCs w:val="22"/>
                <w:u w:val="single"/>
              </w:rPr>
              <w:t xml:space="preserve">Procedure: </w:t>
            </w:r>
            <w:r>
              <w:rPr>
                <w:sz w:val="22"/>
                <w:szCs w:val="22"/>
              </w:rPr>
              <w:t xml:space="preserve"> </w:t>
            </w:r>
            <w:r w:rsidR="003D2EC8">
              <w:rPr>
                <w:sz w:val="22"/>
                <w:szCs w:val="22"/>
              </w:rPr>
              <w:t>procedureName</w:t>
            </w:r>
            <w:r>
              <w:rPr>
                <w:sz w:val="22"/>
                <w:szCs w:val="22"/>
              </w:rPr>
              <w:t xml:space="preserve"> </w:t>
            </w:r>
          </w:p>
        </w:tc>
      </w:tr>
      <w:tr w:rsidR="006B6586" w14:paraId="4D97F871" w14:textId="77777777" w:rsidTr="006B6586">
        <w:tblPrEx>
          <w:tblBorders>
            <w:top w:val="single" w:sz="4" w:space="0" w:color="auto"/>
            <w:left w:val="single" w:sz="4" w:space="0" w:color="auto"/>
            <w:right w:val="single" w:sz="4" w:space="0" w:color="auto"/>
          </w:tblBorders>
          <w:tblLook w:val="0000" w:firstRow="0" w:lastRow="0" w:firstColumn="0" w:lastColumn="0" w:noHBand="0" w:noVBand="0"/>
        </w:tblPrEx>
        <w:trPr>
          <w:trHeight w:val="510"/>
        </w:trPr>
        <w:tc>
          <w:tcPr>
            <w:tcW w:w="4165" w:type="dxa"/>
            <w:gridSpan w:val="2"/>
          </w:tcPr>
          <w:p w14:paraId="30EB9C36" w14:textId="09B52D99" w:rsidR="006B6586" w:rsidRPr="00521452" w:rsidRDefault="006B6586" w:rsidP="006B6586">
            <w:pPr>
              <w:ind w:left="0"/>
              <w:rPr>
                <w:sz w:val="22"/>
                <w:szCs w:val="22"/>
              </w:rPr>
            </w:pPr>
            <w:r>
              <w:rPr>
                <w:b/>
                <w:bCs/>
                <w:sz w:val="22"/>
                <w:szCs w:val="22"/>
                <w:u w:val="single"/>
              </w:rPr>
              <w:t>Date of Surgery:</w:t>
            </w:r>
            <w:r>
              <w:rPr>
                <w:sz w:val="22"/>
                <w:szCs w:val="22"/>
              </w:rPr>
              <w:t xml:space="preserve">  </w:t>
            </w:r>
            <w:r w:rsidR="003D2EC8">
              <w:rPr>
                <w:sz w:val="22"/>
                <w:szCs w:val="22"/>
              </w:rPr>
              <w:t>procedureDate</w:t>
            </w:r>
          </w:p>
        </w:tc>
        <w:tc>
          <w:tcPr>
            <w:tcW w:w="5280" w:type="dxa"/>
            <w:shd w:val="clear" w:color="auto" w:fill="auto"/>
          </w:tcPr>
          <w:p w14:paraId="59D4A3AD" w14:textId="13734272" w:rsidR="006B6586" w:rsidRPr="00521452" w:rsidRDefault="006B6586" w:rsidP="006B6586">
            <w:pPr>
              <w:ind w:left="0"/>
              <w:rPr>
                <w:sz w:val="22"/>
                <w:szCs w:val="22"/>
              </w:rPr>
            </w:pPr>
            <w:r>
              <w:rPr>
                <w:b/>
                <w:bCs/>
                <w:sz w:val="22"/>
                <w:szCs w:val="22"/>
                <w:u w:val="single"/>
              </w:rPr>
              <w:t>Provider/Surgeon:</w:t>
            </w:r>
            <w:r>
              <w:rPr>
                <w:sz w:val="22"/>
                <w:szCs w:val="22"/>
              </w:rPr>
              <w:t xml:space="preserve">  Dr. </w:t>
            </w:r>
            <w:r w:rsidR="003D2EC8">
              <w:rPr>
                <w:sz w:val="22"/>
                <w:szCs w:val="22"/>
              </w:rPr>
              <w:t>anesthesiologistName</w:t>
            </w:r>
          </w:p>
        </w:tc>
      </w:tr>
    </w:tbl>
    <w:p w14:paraId="4175076E" w14:textId="1E06403A" w:rsidR="00521452" w:rsidRPr="00521452" w:rsidRDefault="00655621" w:rsidP="00521452">
      <w:pPr>
        <w:jc w:val="center"/>
        <w:rPr>
          <w:b/>
          <w:bCs/>
          <w:sz w:val="22"/>
          <w:szCs w:val="22"/>
          <w:u w:val="single"/>
        </w:rPr>
      </w:pPr>
      <w:r w:rsidRPr="000A55F7">
        <w:rPr>
          <w:b/>
          <w:bCs/>
          <w:sz w:val="22"/>
          <w:szCs w:val="22"/>
          <w:u w:val="single"/>
        </w:rPr>
        <w:t xml:space="preserve"> </w:t>
      </w:r>
      <w:r w:rsidR="00F557F3" w:rsidRPr="00F557F3">
        <w:rPr>
          <w:b/>
          <w:bCs/>
          <w:sz w:val="22"/>
          <w:szCs w:val="22"/>
          <w:highlight w:val="yellow"/>
          <w:u w:val="single"/>
        </w:rPr>
        <w:t>Please Fax over the last office visit notes/progress notes, as well as the most recent A1c Test</w:t>
      </w:r>
    </w:p>
    <w:p w14:paraId="6E28BE64" w14:textId="77777777" w:rsidR="006C6430" w:rsidRDefault="000A55F7" w:rsidP="00C817FC">
      <w:pPr>
        <w:ind w:left="0"/>
        <w:rPr>
          <w:sz w:val="22"/>
          <w:szCs w:val="22"/>
        </w:rPr>
      </w:pPr>
      <w:r>
        <w:rPr>
          <w:sz w:val="22"/>
          <w:szCs w:val="22"/>
        </w:rPr>
        <w:tab/>
      </w:r>
    </w:p>
    <w:p w14:paraId="591559DB" w14:textId="50A3BE57" w:rsidR="00280656" w:rsidRPr="00521452" w:rsidRDefault="00521452" w:rsidP="00521452">
      <w:pPr>
        <w:ind w:left="0"/>
        <w:jc w:val="center"/>
        <w:rPr>
          <w:b/>
          <w:sz w:val="22"/>
          <w:szCs w:val="22"/>
          <w:u w:val="single"/>
        </w:rPr>
      </w:pPr>
      <w:r>
        <w:rPr>
          <w:b/>
          <w:sz w:val="22"/>
          <w:szCs w:val="22"/>
          <w:u w:val="single"/>
        </w:rPr>
        <w:t>PLEASE NOTE THIS SURGERY IS UNDER MAC (MONITORED) ANESTHESIA</w:t>
      </w:r>
    </w:p>
    <w:p w14:paraId="1A309D82" w14:textId="77777777" w:rsidR="00E33E26" w:rsidRDefault="00E33E26" w:rsidP="00C817FC">
      <w:pPr>
        <w:ind w:left="0"/>
        <w:rPr>
          <w:sz w:val="22"/>
          <w:szCs w:val="22"/>
        </w:rPr>
      </w:pPr>
    </w:p>
    <w:p w14:paraId="2A8A63D6" w14:textId="77777777" w:rsidR="000A55F7" w:rsidRDefault="000A55F7" w:rsidP="000A55F7">
      <w:pPr>
        <w:rPr>
          <w:b/>
          <w:sz w:val="22"/>
          <w:szCs w:val="22"/>
        </w:rPr>
      </w:pPr>
      <w:r>
        <w:rPr>
          <w:b/>
          <w:sz w:val="22"/>
          <w:szCs w:val="22"/>
        </w:rPr>
        <w:t>FOR PATIENTS ON BLOOD THINNERS, PLEASE INCLUDE WHEN TO STOP FOR THE PROCEDURE</w:t>
      </w:r>
    </w:p>
    <w:p w14:paraId="2BA46333" w14:textId="26AF34D4" w:rsidR="0034540E" w:rsidRPr="000A55F7" w:rsidRDefault="000A55F7" w:rsidP="000A55F7">
      <w:pPr>
        <w:rPr>
          <w:b/>
          <w:sz w:val="22"/>
          <w:szCs w:val="22"/>
        </w:rPr>
      </w:pPr>
      <w:r>
        <w:rPr>
          <w:sz w:val="22"/>
          <w:szCs w:val="22"/>
        </w:rPr>
        <w:t>Please call 623-399-6880 if you have any questions.</w:t>
      </w:r>
    </w:p>
    <w:p w14:paraId="502D8365" w14:textId="77777777" w:rsidR="00A6578D" w:rsidRPr="00A6578D" w:rsidRDefault="00A6578D" w:rsidP="00A6578D">
      <w:pPr>
        <w:spacing w:after="0"/>
        <w:rPr>
          <w:rFonts w:ascii="Mistral" w:hAnsi="Mistral"/>
          <w:sz w:val="28"/>
          <w:szCs w:val="28"/>
        </w:rPr>
      </w:pPr>
      <w:r w:rsidRPr="00A6578D">
        <w:rPr>
          <w:rFonts w:ascii="Mistral" w:hAnsi="Mistral"/>
          <w:sz w:val="28"/>
          <w:szCs w:val="28"/>
        </w:rPr>
        <w:t>FPSC</w:t>
      </w:r>
    </w:p>
    <w:p w14:paraId="7D16ACC7" w14:textId="77777777" w:rsidR="00A6578D" w:rsidRPr="00A6578D" w:rsidRDefault="00A6578D" w:rsidP="00A6578D">
      <w:pPr>
        <w:rPr>
          <w:sz w:val="20"/>
          <w:szCs w:val="20"/>
        </w:rPr>
      </w:pPr>
      <w:r w:rsidRPr="00A6578D">
        <w:rPr>
          <w:b/>
          <w:sz w:val="20"/>
          <w:szCs w:val="20"/>
        </w:rPr>
        <w:t>CONFIDENTIALITY NOTICE</w:t>
      </w:r>
      <w:r>
        <w:rPr>
          <w:b/>
          <w:sz w:val="20"/>
          <w:szCs w:val="20"/>
        </w:rPr>
        <w:t>:</w:t>
      </w:r>
      <w:r>
        <w:rPr>
          <w:sz w:val="20"/>
          <w:szCs w:val="20"/>
        </w:rPr>
        <w:t xml:space="preserve">  The information contained in this facsimile message is privileged and confidential information intended for the use of the individual or entity named above.  Health Care Information is personal and sensitive and should only be read by authorized individuals.  Failure to maintain confidentiality is subject to penalties under state and federal law.</w:t>
      </w:r>
    </w:p>
    <w:sectPr w:rsidR="00A6578D" w:rsidRPr="00A6578D" w:rsidSect="00280656">
      <w:headerReference w:type="default" r:id="rId10"/>
      <w:footerReference w:type="even" r:id="rId11"/>
      <w:footerReference w:type="default" r:id="rId12"/>
      <w:headerReference w:type="first" r:id="rId13"/>
      <w:pgSz w:w="12240" w:h="15840" w:code="1"/>
      <w:pgMar w:top="1440" w:right="1440" w:bottom="1440" w:left="1440" w:header="720" w:footer="965" w:gutter="0"/>
      <w:cols w:space="720"/>
      <w:titlePg/>
      <w:docGrid w:linePitch="2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9AB08F" w14:textId="77777777" w:rsidR="00C4777F" w:rsidRDefault="00C4777F">
      <w:r>
        <w:separator/>
      </w:r>
    </w:p>
    <w:p w14:paraId="737434AD" w14:textId="77777777" w:rsidR="00C4777F" w:rsidRDefault="00C4777F"/>
    <w:p w14:paraId="4C15C76C" w14:textId="77777777" w:rsidR="00C4777F" w:rsidRDefault="00C4777F"/>
    <w:p w14:paraId="7A90521F" w14:textId="77777777" w:rsidR="00C4777F" w:rsidRDefault="00C4777F"/>
    <w:p w14:paraId="0DAB71F1" w14:textId="77777777" w:rsidR="00C4777F" w:rsidRDefault="00C4777F"/>
  </w:endnote>
  <w:endnote w:type="continuationSeparator" w:id="0">
    <w:p w14:paraId="569692B3" w14:textId="77777777" w:rsidR="00C4777F" w:rsidRDefault="00C4777F">
      <w:r>
        <w:continuationSeparator/>
      </w:r>
    </w:p>
    <w:p w14:paraId="6986B79D" w14:textId="77777777" w:rsidR="00C4777F" w:rsidRDefault="00C4777F"/>
    <w:p w14:paraId="703EF306" w14:textId="77777777" w:rsidR="00C4777F" w:rsidRDefault="00C4777F"/>
    <w:p w14:paraId="39FE2A16" w14:textId="77777777" w:rsidR="00C4777F" w:rsidRDefault="00C4777F"/>
    <w:p w14:paraId="66A16009" w14:textId="77777777" w:rsidR="00C4777F" w:rsidRDefault="00C4777F"/>
  </w:endnote>
  <w:endnote w:type="continuationNotice" w:id="1">
    <w:p w14:paraId="68874F7B" w14:textId="77777777" w:rsidR="00C4777F" w:rsidRDefault="00C4777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istral">
    <w:panose1 w:val="03090702030407020403"/>
    <w:charset w:val="00"/>
    <w:family w:val="script"/>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AE3214" w14:textId="77777777" w:rsidR="00B47AEC" w:rsidRDefault="007360F5">
    <w:pPr>
      <w:framePr w:wrap="around" w:vAnchor="text" w:hAnchor="margin" w:xAlign="center" w:y="1"/>
    </w:pPr>
    <w:r>
      <w:fldChar w:fldCharType="begin"/>
    </w:r>
    <w:r>
      <w:instrText xml:space="preserve">PAGE  </w:instrText>
    </w:r>
    <w:r>
      <w:fldChar w:fldCharType="separate"/>
    </w:r>
    <w:r>
      <w:t>0</w:t>
    </w:r>
    <w:r>
      <w:fldChar w:fldCharType="end"/>
    </w:r>
  </w:p>
  <w:p w14:paraId="1BC3ECC7" w14:textId="77777777" w:rsidR="00B47AEC" w:rsidRDefault="00B47AEC"/>
  <w:p w14:paraId="465F5B05" w14:textId="77777777" w:rsidR="00B47AEC" w:rsidRDefault="00B47AEC"/>
  <w:p w14:paraId="5333A8A8" w14:textId="77777777" w:rsidR="00B47AEC" w:rsidRDefault="00B47AEC"/>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4000C7" w14:textId="77777777" w:rsidR="00B47AEC" w:rsidRDefault="007360F5">
    <w:pPr>
      <w:pStyle w:val="Footer"/>
    </w:pPr>
    <w:r>
      <w:sym w:font="Wingdings" w:char="F06C"/>
    </w:r>
    <w:r>
      <w:t xml:space="preserve">  Page </w:t>
    </w:r>
    <w:r>
      <w:fldChar w:fldCharType="begin"/>
    </w:r>
    <w:r>
      <w:instrText xml:space="preserve"> PAGE \* Arabic \* MERGEFORMAT </w:instrText>
    </w:r>
    <w:r>
      <w:fldChar w:fldCharType="separate"/>
    </w:r>
    <w:r w:rsidR="00280656">
      <w:rPr>
        <w:noProof/>
      </w:rPr>
      <w:t>2</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E6DECB" w14:textId="77777777" w:rsidR="00C4777F" w:rsidRDefault="00C4777F">
      <w:r>
        <w:separator/>
      </w:r>
    </w:p>
    <w:p w14:paraId="49FDD302" w14:textId="77777777" w:rsidR="00C4777F" w:rsidRDefault="00C4777F"/>
    <w:p w14:paraId="2994D596" w14:textId="77777777" w:rsidR="00C4777F" w:rsidRDefault="00C4777F"/>
    <w:p w14:paraId="4DD29782" w14:textId="77777777" w:rsidR="00C4777F" w:rsidRDefault="00C4777F"/>
    <w:p w14:paraId="230B4306" w14:textId="77777777" w:rsidR="00C4777F" w:rsidRDefault="00C4777F"/>
  </w:footnote>
  <w:footnote w:type="continuationSeparator" w:id="0">
    <w:p w14:paraId="495F7D8F" w14:textId="77777777" w:rsidR="00C4777F" w:rsidRDefault="00C4777F">
      <w:r>
        <w:continuationSeparator/>
      </w:r>
    </w:p>
    <w:p w14:paraId="6F60B73B" w14:textId="77777777" w:rsidR="00C4777F" w:rsidRDefault="00C4777F"/>
    <w:p w14:paraId="6C6252EF" w14:textId="77777777" w:rsidR="00C4777F" w:rsidRDefault="00C4777F"/>
    <w:p w14:paraId="13148873" w14:textId="77777777" w:rsidR="00C4777F" w:rsidRDefault="00C4777F"/>
    <w:p w14:paraId="15C34D5E" w14:textId="77777777" w:rsidR="00C4777F" w:rsidRDefault="00C4777F"/>
  </w:footnote>
  <w:footnote w:type="continuationNotice" w:id="1">
    <w:p w14:paraId="25CF7258" w14:textId="77777777" w:rsidR="00C4777F" w:rsidRDefault="00C4777F">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D70088" w14:textId="6641F02B" w:rsidR="00B47AEC" w:rsidRDefault="007360F5">
    <w:pPr>
      <w:pStyle w:val="Header"/>
    </w:pPr>
    <w:r>
      <w:fldChar w:fldCharType="begin"/>
    </w:r>
    <w:r>
      <w:instrText xml:space="preserve"> TIME \@ "MMMM d, yyyy" </w:instrText>
    </w:r>
    <w:r>
      <w:fldChar w:fldCharType="separate"/>
    </w:r>
    <w:r w:rsidR="003D2EC8">
      <w:rPr>
        <w:noProof/>
      </w:rPr>
      <w:t>January 21, 2022</w:t>
    </w:r>
    <w:r>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5F77B9" w14:textId="77777777" w:rsidR="00280656" w:rsidRDefault="00280656" w:rsidP="00280656">
    <w:pPr>
      <w:pStyle w:val="Header"/>
      <w:jc w:val="both"/>
    </w:pPr>
  </w:p>
  <w:p w14:paraId="0C80E26E" w14:textId="77777777" w:rsidR="00280656" w:rsidRDefault="0028065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GrammaticalErrors/>
  <w:proofState w:grammar="clean"/>
  <w:attachedTemplate r:id="rId1"/>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2C0B"/>
    <w:rsid w:val="000029E9"/>
    <w:rsid w:val="000107C8"/>
    <w:rsid w:val="00032F6B"/>
    <w:rsid w:val="00033A2E"/>
    <w:rsid w:val="000410BC"/>
    <w:rsid w:val="00046320"/>
    <w:rsid w:val="0005604B"/>
    <w:rsid w:val="0006563A"/>
    <w:rsid w:val="000713C3"/>
    <w:rsid w:val="0007257C"/>
    <w:rsid w:val="00083C4B"/>
    <w:rsid w:val="00095260"/>
    <w:rsid w:val="000968E5"/>
    <w:rsid w:val="000A2E68"/>
    <w:rsid w:val="000A55F7"/>
    <w:rsid w:val="000C2751"/>
    <w:rsid w:val="000C7BA3"/>
    <w:rsid w:val="000E0696"/>
    <w:rsid w:val="000E2980"/>
    <w:rsid w:val="000E405B"/>
    <w:rsid w:val="000F5961"/>
    <w:rsid w:val="001063C0"/>
    <w:rsid w:val="0011521C"/>
    <w:rsid w:val="00120345"/>
    <w:rsid w:val="00140F98"/>
    <w:rsid w:val="00146BDF"/>
    <w:rsid w:val="00146D9B"/>
    <w:rsid w:val="0016315D"/>
    <w:rsid w:val="00177FF0"/>
    <w:rsid w:val="00193082"/>
    <w:rsid w:val="001C0363"/>
    <w:rsid w:val="001C59A6"/>
    <w:rsid w:val="001D26B3"/>
    <w:rsid w:val="001D303D"/>
    <w:rsid w:val="001E01DD"/>
    <w:rsid w:val="001F55FA"/>
    <w:rsid w:val="00210ABB"/>
    <w:rsid w:val="002110FB"/>
    <w:rsid w:val="00230EFA"/>
    <w:rsid w:val="00236316"/>
    <w:rsid w:val="002400C6"/>
    <w:rsid w:val="0024629E"/>
    <w:rsid w:val="00247802"/>
    <w:rsid w:val="00255097"/>
    <w:rsid w:val="00263B86"/>
    <w:rsid w:val="00266825"/>
    <w:rsid w:val="0027025C"/>
    <w:rsid w:val="00270E4E"/>
    <w:rsid w:val="00280656"/>
    <w:rsid w:val="00291623"/>
    <w:rsid w:val="002A41C2"/>
    <w:rsid w:val="002B2E41"/>
    <w:rsid w:val="002C06F0"/>
    <w:rsid w:val="002E4761"/>
    <w:rsid w:val="00301728"/>
    <w:rsid w:val="003169E4"/>
    <w:rsid w:val="00323904"/>
    <w:rsid w:val="0034540E"/>
    <w:rsid w:val="00356962"/>
    <w:rsid w:val="00390930"/>
    <w:rsid w:val="0039360B"/>
    <w:rsid w:val="003B2464"/>
    <w:rsid w:val="003B3836"/>
    <w:rsid w:val="003B4E11"/>
    <w:rsid w:val="003C4B23"/>
    <w:rsid w:val="003C530D"/>
    <w:rsid w:val="003D2EC8"/>
    <w:rsid w:val="003E4238"/>
    <w:rsid w:val="003F4BFF"/>
    <w:rsid w:val="00412B93"/>
    <w:rsid w:val="0042479E"/>
    <w:rsid w:val="00433EEB"/>
    <w:rsid w:val="0044584D"/>
    <w:rsid w:val="004468BB"/>
    <w:rsid w:val="00455789"/>
    <w:rsid w:val="00474D9E"/>
    <w:rsid w:val="0048071A"/>
    <w:rsid w:val="00492DFA"/>
    <w:rsid w:val="004947D7"/>
    <w:rsid w:val="004A3696"/>
    <w:rsid w:val="004C0DBD"/>
    <w:rsid w:val="004C4004"/>
    <w:rsid w:val="004D343D"/>
    <w:rsid w:val="004D611F"/>
    <w:rsid w:val="004E0B25"/>
    <w:rsid w:val="004F658D"/>
    <w:rsid w:val="004F7875"/>
    <w:rsid w:val="005002D7"/>
    <w:rsid w:val="005039FC"/>
    <w:rsid w:val="005109E6"/>
    <w:rsid w:val="00512641"/>
    <w:rsid w:val="005168A4"/>
    <w:rsid w:val="00521452"/>
    <w:rsid w:val="0052195F"/>
    <w:rsid w:val="00527D3A"/>
    <w:rsid w:val="00544F45"/>
    <w:rsid w:val="0054788C"/>
    <w:rsid w:val="00547CF0"/>
    <w:rsid w:val="00556D9C"/>
    <w:rsid w:val="00570EE8"/>
    <w:rsid w:val="005718FA"/>
    <w:rsid w:val="0057384B"/>
    <w:rsid w:val="00576293"/>
    <w:rsid w:val="00585610"/>
    <w:rsid w:val="00586D94"/>
    <w:rsid w:val="00593656"/>
    <w:rsid w:val="00596101"/>
    <w:rsid w:val="005A206E"/>
    <w:rsid w:val="005B3FAF"/>
    <w:rsid w:val="005E566A"/>
    <w:rsid w:val="00606E99"/>
    <w:rsid w:val="006071FB"/>
    <w:rsid w:val="006337AC"/>
    <w:rsid w:val="00634C92"/>
    <w:rsid w:val="0064134F"/>
    <w:rsid w:val="0064496A"/>
    <w:rsid w:val="00646831"/>
    <w:rsid w:val="00651EA4"/>
    <w:rsid w:val="006548BD"/>
    <w:rsid w:val="00655621"/>
    <w:rsid w:val="00656AE0"/>
    <w:rsid w:val="0065743D"/>
    <w:rsid w:val="00662AB9"/>
    <w:rsid w:val="006A081A"/>
    <w:rsid w:val="006B2368"/>
    <w:rsid w:val="006B6586"/>
    <w:rsid w:val="006C02DF"/>
    <w:rsid w:val="006C3EF5"/>
    <w:rsid w:val="006C5896"/>
    <w:rsid w:val="006C6430"/>
    <w:rsid w:val="006C7986"/>
    <w:rsid w:val="006D69E7"/>
    <w:rsid w:val="006F33EA"/>
    <w:rsid w:val="00704A1D"/>
    <w:rsid w:val="00711E1F"/>
    <w:rsid w:val="007324A0"/>
    <w:rsid w:val="007360F5"/>
    <w:rsid w:val="0073752A"/>
    <w:rsid w:val="00737A01"/>
    <w:rsid w:val="00741B70"/>
    <w:rsid w:val="00747634"/>
    <w:rsid w:val="00755A14"/>
    <w:rsid w:val="007804CD"/>
    <w:rsid w:val="0078782A"/>
    <w:rsid w:val="007B0B09"/>
    <w:rsid w:val="007C3A34"/>
    <w:rsid w:val="007C4621"/>
    <w:rsid w:val="007C7F4A"/>
    <w:rsid w:val="007D033B"/>
    <w:rsid w:val="007D482A"/>
    <w:rsid w:val="007D7529"/>
    <w:rsid w:val="007E43D1"/>
    <w:rsid w:val="0080127E"/>
    <w:rsid w:val="0080188E"/>
    <w:rsid w:val="00842AE5"/>
    <w:rsid w:val="00842C01"/>
    <w:rsid w:val="00850927"/>
    <w:rsid w:val="00876834"/>
    <w:rsid w:val="0088721F"/>
    <w:rsid w:val="008A74A3"/>
    <w:rsid w:val="008B201C"/>
    <w:rsid w:val="008C3F3A"/>
    <w:rsid w:val="008C57B5"/>
    <w:rsid w:val="008E3D36"/>
    <w:rsid w:val="008F29E5"/>
    <w:rsid w:val="00907466"/>
    <w:rsid w:val="009103E3"/>
    <w:rsid w:val="00912241"/>
    <w:rsid w:val="00913863"/>
    <w:rsid w:val="00923AB8"/>
    <w:rsid w:val="00934BD0"/>
    <w:rsid w:val="00942C0B"/>
    <w:rsid w:val="00945617"/>
    <w:rsid w:val="00945B31"/>
    <w:rsid w:val="00954D02"/>
    <w:rsid w:val="00954F02"/>
    <w:rsid w:val="00955B6B"/>
    <w:rsid w:val="00956123"/>
    <w:rsid w:val="009615E3"/>
    <w:rsid w:val="009679D2"/>
    <w:rsid w:val="0097090B"/>
    <w:rsid w:val="00973513"/>
    <w:rsid w:val="00977100"/>
    <w:rsid w:val="0097734E"/>
    <w:rsid w:val="00990B5F"/>
    <w:rsid w:val="009A5E6A"/>
    <w:rsid w:val="009B20C4"/>
    <w:rsid w:val="009C55CF"/>
    <w:rsid w:val="009D1262"/>
    <w:rsid w:val="009E35F9"/>
    <w:rsid w:val="009F23C2"/>
    <w:rsid w:val="00A1050F"/>
    <w:rsid w:val="00A13807"/>
    <w:rsid w:val="00A2153C"/>
    <w:rsid w:val="00A440E9"/>
    <w:rsid w:val="00A44A88"/>
    <w:rsid w:val="00A4581B"/>
    <w:rsid w:val="00A61AB3"/>
    <w:rsid w:val="00A6578D"/>
    <w:rsid w:val="00A700E1"/>
    <w:rsid w:val="00A80DB5"/>
    <w:rsid w:val="00A81A4E"/>
    <w:rsid w:val="00AA6B4E"/>
    <w:rsid w:val="00AB45B4"/>
    <w:rsid w:val="00AC1D61"/>
    <w:rsid w:val="00AD6301"/>
    <w:rsid w:val="00AF058B"/>
    <w:rsid w:val="00B036B1"/>
    <w:rsid w:val="00B03AC7"/>
    <w:rsid w:val="00B05B0B"/>
    <w:rsid w:val="00B05EEE"/>
    <w:rsid w:val="00B13640"/>
    <w:rsid w:val="00B314E1"/>
    <w:rsid w:val="00B35072"/>
    <w:rsid w:val="00B408EE"/>
    <w:rsid w:val="00B40F98"/>
    <w:rsid w:val="00B42069"/>
    <w:rsid w:val="00B44491"/>
    <w:rsid w:val="00B47AEC"/>
    <w:rsid w:val="00B51B96"/>
    <w:rsid w:val="00B551C3"/>
    <w:rsid w:val="00B60DAA"/>
    <w:rsid w:val="00B6438A"/>
    <w:rsid w:val="00B923FD"/>
    <w:rsid w:val="00B9427B"/>
    <w:rsid w:val="00BA053D"/>
    <w:rsid w:val="00BC643E"/>
    <w:rsid w:val="00C025AB"/>
    <w:rsid w:val="00C06265"/>
    <w:rsid w:val="00C111D6"/>
    <w:rsid w:val="00C16912"/>
    <w:rsid w:val="00C333DC"/>
    <w:rsid w:val="00C4777F"/>
    <w:rsid w:val="00C51EDE"/>
    <w:rsid w:val="00C65CED"/>
    <w:rsid w:val="00C66721"/>
    <w:rsid w:val="00C72B14"/>
    <w:rsid w:val="00C74937"/>
    <w:rsid w:val="00C81569"/>
    <w:rsid w:val="00C817FC"/>
    <w:rsid w:val="00C9083D"/>
    <w:rsid w:val="00CB3880"/>
    <w:rsid w:val="00CC1BB9"/>
    <w:rsid w:val="00CC2C63"/>
    <w:rsid w:val="00CD34B0"/>
    <w:rsid w:val="00CD5B74"/>
    <w:rsid w:val="00D07A49"/>
    <w:rsid w:val="00D32071"/>
    <w:rsid w:val="00D33D93"/>
    <w:rsid w:val="00D346E2"/>
    <w:rsid w:val="00D4345B"/>
    <w:rsid w:val="00D4674A"/>
    <w:rsid w:val="00D47575"/>
    <w:rsid w:val="00D66B2C"/>
    <w:rsid w:val="00D70519"/>
    <w:rsid w:val="00D8098E"/>
    <w:rsid w:val="00DA7DB2"/>
    <w:rsid w:val="00DB61DC"/>
    <w:rsid w:val="00DB6642"/>
    <w:rsid w:val="00DC7C7F"/>
    <w:rsid w:val="00DE0938"/>
    <w:rsid w:val="00DE0AEA"/>
    <w:rsid w:val="00DE1368"/>
    <w:rsid w:val="00DE345A"/>
    <w:rsid w:val="00DE4E24"/>
    <w:rsid w:val="00DF763D"/>
    <w:rsid w:val="00E07D09"/>
    <w:rsid w:val="00E1179A"/>
    <w:rsid w:val="00E25B64"/>
    <w:rsid w:val="00E33E26"/>
    <w:rsid w:val="00E471AF"/>
    <w:rsid w:val="00E5767B"/>
    <w:rsid w:val="00E6337D"/>
    <w:rsid w:val="00E66716"/>
    <w:rsid w:val="00E675CE"/>
    <w:rsid w:val="00E73138"/>
    <w:rsid w:val="00E77803"/>
    <w:rsid w:val="00E805CB"/>
    <w:rsid w:val="00E930A7"/>
    <w:rsid w:val="00EA5A4A"/>
    <w:rsid w:val="00EB1833"/>
    <w:rsid w:val="00EB6EFD"/>
    <w:rsid w:val="00EC628C"/>
    <w:rsid w:val="00ED2684"/>
    <w:rsid w:val="00EE1A87"/>
    <w:rsid w:val="00EF3440"/>
    <w:rsid w:val="00F01613"/>
    <w:rsid w:val="00F06307"/>
    <w:rsid w:val="00F557F3"/>
    <w:rsid w:val="00F5600D"/>
    <w:rsid w:val="00F75255"/>
    <w:rsid w:val="00F77924"/>
    <w:rsid w:val="00F91FDD"/>
    <w:rsid w:val="00FA1202"/>
    <w:rsid w:val="00FB0F04"/>
    <w:rsid w:val="00FC2559"/>
    <w:rsid w:val="00FD1370"/>
    <w:rsid w:val="00FE0D88"/>
    <w:rsid w:val="00FE4FE5"/>
    <w:rsid w:val="00FF42B8"/>
  </w:rsids>
  <m:mathPr>
    <m:mathFont m:val="Cambria Math"/>
    <m:brkBin m:val="before"/>
    <m:brkBinSub m:val="--"/>
    <m:smallFrac m:val="0"/>
    <m:dispDef/>
    <m:lMargin m:val="1440"/>
    <m:rMargin m:val="144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4DD343A1"/>
  <w15:docId w15:val="{BCC16673-D396-4258-AC90-939325F480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HAnsi"/>
        <w:color w:val="000000" w:themeColor="text1"/>
        <w:sz w:val="18"/>
        <w:szCs w:val="18"/>
        <w:lang w:val="en-US" w:eastAsia="en-US" w:bidi="ar-SA"/>
      </w:rPr>
    </w:rPrDefault>
    <w:pPrDefault>
      <w:pPr>
        <w:spacing w:after="220" w:line="264" w:lineRule="auto"/>
        <w:ind w:left="288"/>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4" w:qFormat="1"/>
    <w:lsdException w:name="Closing" w:semiHidden="1" w:unhideWhenUsed="1"/>
    <w:lsdException w:name="Signature" w:semiHidden="1" w:unhideWhenUsed="1"/>
    <w:lsdException w:name="Default Paragraph Font" w:semiHidden="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iPriority="0" w:unhideWhenUsed="1" w:qFormat="1"/>
    <w:lsdException w:name="Subtitle" w:semiHidden="1" w:uiPriority="5"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3" w:unhideWhenUsed="1"/>
    <w:lsdException w:name="Hyperlink" w:semiHidden="1" w:unhideWhenUsed="1"/>
    <w:lsdException w:name="FollowedHyperlink" w:semiHidden="1" w:unhideWhenUsed="1"/>
    <w:lsdException w:name="Strong" w:uiPriority="2" w:qFormat="1"/>
    <w:lsdException w:name="Emphasis" w:semiHidden="1" w:uiPriority="5"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iPriority="0"/>
    <w:lsdException w:name="List Paragraph" w:semiHidden="1" w:uiPriority="29" w:unhideWhenUsed="1" w:qFormat="1"/>
    <w:lsdException w:name="Quote" w:semiHidden="1" w:uiPriority="20" w:unhideWhenUsed="1" w:qFormat="1"/>
    <w:lsdException w:name="Intense Quote" w:semiHidden="1" w:unhideWhenUsed="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pPr>
      <w:spacing w:after="0" w:line="240" w:lineRule="auto"/>
    </w:pPr>
    <w:rPr>
      <w:sz w:val="24"/>
    </w:rPr>
  </w:style>
  <w:style w:type="character" w:customStyle="1" w:styleId="FooterChar">
    <w:name w:val="Footer Char"/>
    <w:basedOn w:val="DefaultParagraphFont"/>
    <w:link w:val="Footer"/>
    <w:uiPriority w:val="99"/>
    <w:rPr>
      <w:sz w:val="24"/>
    </w:rPr>
  </w:style>
  <w:style w:type="paragraph" w:customStyle="1" w:styleId="ContactInfo">
    <w:name w:val="Contact Info"/>
    <w:basedOn w:val="Normal"/>
    <w:uiPriority w:val="1"/>
    <w:qFormat/>
    <w:pPr>
      <w:contextualSpacing/>
    </w:pPr>
  </w:style>
  <w:style w:type="paragraph" w:styleId="Header">
    <w:name w:val="header"/>
    <w:basedOn w:val="Normal"/>
    <w:link w:val="HeaderChar"/>
    <w:uiPriority w:val="99"/>
    <w:unhideWhenUsed/>
    <w:pPr>
      <w:spacing w:after="0" w:line="240" w:lineRule="auto"/>
    </w:pPr>
    <w:rPr>
      <w:sz w:val="24"/>
    </w:rPr>
  </w:style>
  <w:style w:type="character" w:styleId="PlaceholderText">
    <w:name w:val="Placeholder Text"/>
    <w:basedOn w:val="DefaultParagraphFont"/>
    <w:uiPriority w:val="99"/>
    <w:semiHidden/>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character" w:styleId="Strong">
    <w:name w:val="Strong"/>
    <w:basedOn w:val="DefaultParagraphFont"/>
    <w:uiPriority w:val="2"/>
    <w:qFormat/>
    <w:rPr>
      <w:b/>
      <w:bCs/>
    </w:rPr>
  </w:style>
  <w:style w:type="character" w:customStyle="1" w:styleId="HeaderChar">
    <w:name w:val="Header Char"/>
    <w:basedOn w:val="DefaultParagraphFont"/>
    <w:link w:val="Header"/>
    <w:uiPriority w:val="99"/>
    <w:rPr>
      <w:sz w:val="24"/>
    </w:rPr>
  </w:style>
  <w:style w:type="table" w:styleId="TableGrid">
    <w:name w:val="Table Grid"/>
    <w:basedOn w:val="TableNormal"/>
    <w:uiPriority w:val="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3"/>
    <w:qFormat/>
    <w:pPr>
      <w:spacing w:before="880" w:after="120"/>
      <w:ind w:left="0"/>
      <w:contextualSpacing/>
    </w:pPr>
    <w:rPr>
      <w:rFonts w:asciiTheme="majorHAnsi" w:eastAsiaTheme="majorEastAsia" w:hAnsiTheme="majorHAnsi" w:cstheme="majorBidi"/>
      <w:spacing w:val="-10"/>
      <w:kern w:val="28"/>
      <w:sz w:val="148"/>
      <w:szCs w:val="56"/>
    </w:rPr>
  </w:style>
  <w:style w:type="character" w:customStyle="1" w:styleId="TitleChar">
    <w:name w:val="Title Char"/>
    <w:basedOn w:val="DefaultParagraphFont"/>
    <w:link w:val="Title"/>
    <w:uiPriority w:val="3"/>
    <w:rPr>
      <w:rFonts w:asciiTheme="majorHAnsi" w:eastAsiaTheme="majorEastAsia" w:hAnsiTheme="majorHAnsi" w:cstheme="majorBidi"/>
      <w:spacing w:val="-10"/>
      <w:kern w:val="28"/>
      <w:sz w:val="148"/>
      <w:szCs w:val="56"/>
    </w:rPr>
  </w:style>
  <w:style w:type="table" w:customStyle="1" w:styleId="Style1">
    <w:name w:val="Style1"/>
    <w:basedOn w:val="TableNormal"/>
    <w:uiPriority w:val="99"/>
    <w:pPr>
      <w:spacing w:before="280" w:after="40"/>
      <w:ind w:left="0"/>
    </w:pPr>
    <w:rPr>
      <w:sz w:val="16"/>
    </w:rPr>
    <w:tblPr>
      <w:tblStyleColBandSize w:val="1"/>
      <w:tblInd w:w="288" w:type="dxa"/>
      <w:tblBorders>
        <w:bottom w:val="single" w:sz="4" w:space="0" w:color="000000" w:themeColor="text1"/>
        <w:insideH w:val="single" w:sz="4" w:space="0" w:color="000000" w:themeColor="text1"/>
      </w:tblBorders>
      <w:tblCellMar>
        <w:left w:w="29" w:type="dxa"/>
        <w:right w:w="0" w:type="dxa"/>
      </w:tblCellMar>
    </w:tblPr>
    <w:tblStylePr w:type="band1Vert">
      <w:rPr>
        <w:b w:val="0"/>
        <w:i w:val="0"/>
        <w:caps/>
        <w:smallCaps w:val="0"/>
        <w:color w:val="000000" w:themeColor="text1"/>
        <w:sz w:val="16"/>
      </w:rPr>
    </w:tblStylePr>
  </w:style>
  <w:style w:type="table" w:customStyle="1" w:styleId="Style2">
    <w:name w:val="Style2"/>
    <w:basedOn w:val="TableNormal"/>
    <w:uiPriority w:val="99"/>
    <w:pPr>
      <w:spacing w:after="0" w:line="240" w:lineRule="auto"/>
      <w:ind w:left="0"/>
    </w:pPr>
    <w:rPr>
      <w:caps/>
    </w:rPr>
    <w:tblPr>
      <w:tblStyleColBandSize w:val="1"/>
      <w:tblInd w:w="288" w:type="dxa"/>
      <w:tblCellMar>
        <w:top w:w="432" w:type="dxa"/>
        <w:left w:w="0" w:type="dxa"/>
        <w:bottom w:w="432" w:type="dxa"/>
        <w:right w:w="0" w:type="dxa"/>
      </w:tblCellMar>
    </w:tblPr>
    <w:tcPr>
      <w:vAlign w:val="center"/>
    </w:tcPr>
    <w:tblStylePr w:type="band1Vert">
      <w:tblPr/>
      <w:tcPr>
        <w:tcBorders>
          <w:top w:val="nil"/>
          <w:left w:val="nil"/>
          <w:bottom w:val="nil"/>
          <w:right w:val="nil"/>
          <w:insideH w:val="nil"/>
          <w:insideV w:val="nil"/>
          <w:tl2br w:val="nil"/>
          <w:tr2bl w:val="nil"/>
        </w:tcBorders>
      </w:tcPr>
    </w:tblStylePr>
    <w:tblStylePr w:type="band2Vert">
      <w:pPr>
        <w:wordWrap/>
        <w:ind w:leftChars="0" w:left="72"/>
      </w:pPr>
      <w:rPr>
        <w:caps w:val="0"/>
        <w:smallCaps w:val="0"/>
      </w:rPr>
    </w:tblStylePr>
  </w:style>
  <w:style w:type="paragraph" w:styleId="Revision">
    <w:name w:val="Revision"/>
    <w:hidden/>
    <w:semiHidden/>
    <w:rsid w:val="00755A14"/>
    <w:pPr>
      <w:spacing w:after="0" w:line="240" w:lineRule="auto"/>
      <w:ind w:left="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6486128">
      <w:bodyDiv w:val="1"/>
      <w:marLeft w:val="0"/>
      <w:marRight w:val="0"/>
      <w:marTop w:val="0"/>
      <w:marBottom w:val="0"/>
      <w:divBdr>
        <w:top w:val="none" w:sz="0" w:space="0" w:color="auto"/>
        <w:left w:val="none" w:sz="0" w:space="0" w:color="auto"/>
        <w:bottom w:val="none" w:sz="0" w:space="0" w:color="auto"/>
        <w:right w:val="none" w:sz="0" w:space="0" w:color="auto"/>
      </w:divBdr>
      <w:divsChild>
        <w:div w:id="2125221585">
          <w:marLeft w:val="0"/>
          <w:marRight w:val="0"/>
          <w:marTop w:val="0"/>
          <w:marBottom w:val="0"/>
          <w:divBdr>
            <w:top w:val="none" w:sz="0" w:space="0" w:color="auto"/>
            <w:left w:val="none" w:sz="0" w:space="0" w:color="auto"/>
            <w:bottom w:val="none" w:sz="0" w:space="0" w:color="auto"/>
            <w:right w:val="none" w:sz="0" w:space="0" w:color="auto"/>
          </w:divBdr>
        </w:div>
        <w:div w:id="1216620536">
          <w:marLeft w:val="0"/>
          <w:marRight w:val="0"/>
          <w:marTop w:val="0"/>
          <w:marBottom w:val="0"/>
          <w:divBdr>
            <w:top w:val="none" w:sz="0" w:space="0" w:color="auto"/>
            <w:left w:val="none" w:sz="0" w:space="0" w:color="auto"/>
            <w:bottom w:val="none" w:sz="0" w:space="0" w:color="auto"/>
            <w:right w:val="none" w:sz="0" w:space="0" w:color="auto"/>
          </w:divBdr>
        </w:div>
        <w:div w:id="1462075173">
          <w:marLeft w:val="0"/>
          <w:marRight w:val="0"/>
          <w:marTop w:val="0"/>
          <w:marBottom w:val="0"/>
          <w:divBdr>
            <w:top w:val="none" w:sz="0" w:space="0" w:color="auto"/>
            <w:left w:val="none" w:sz="0" w:space="0" w:color="auto"/>
            <w:bottom w:val="none" w:sz="0" w:space="0" w:color="auto"/>
            <w:right w:val="none" w:sz="0" w:space="0" w:color="auto"/>
          </w:divBdr>
        </w:div>
        <w:div w:id="1528372083">
          <w:marLeft w:val="0"/>
          <w:marRight w:val="0"/>
          <w:marTop w:val="0"/>
          <w:marBottom w:val="0"/>
          <w:divBdr>
            <w:top w:val="none" w:sz="0" w:space="0" w:color="auto"/>
            <w:left w:val="none" w:sz="0" w:space="0" w:color="auto"/>
            <w:bottom w:val="none" w:sz="0" w:space="0" w:color="auto"/>
            <w:right w:val="none" w:sz="0" w:space="0" w:color="auto"/>
          </w:divBdr>
        </w:div>
        <w:div w:id="176776018">
          <w:marLeft w:val="0"/>
          <w:marRight w:val="0"/>
          <w:marTop w:val="0"/>
          <w:marBottom w:val="0"/>
          <w:divBdr>
            <w:top w:val="none" w:sz="0" w:space="0" w:color="auto"/>
            <w:left w:val="none" w:sz="0" w:space="0" w:color="auto"/>
            <w:bottom w:val="none" w:sz="0" w:space="0" w:color="auto"/>
            <w:right w:val="none" w:sz="0" w:space="0" w:color="auto"/>
          </w:divBdr>
        </w:div>
        <w:div w:id="1473138019">
          <w:marLeft w:val="0"/>
          <w:marRight w:val="0"/>
          <w:marTop w:val="0"/>
          <w:marBottom w:val="0"/>
          <w:divBdr>
            <w:top w:val="none" w:sz="0" w:space="0" w:color="auto"/>
            <w:left w:val="none" w:sz="0" w:space="0" w:color="auto"/>
            <w:bottom w:val="none" w:sz="0" w:space="0" w:color="auto"/>
            <w:right w:val="none" w:sz="0" w:space="0" w:color="auto"/>
          </w:divBdr>
        </w:div>
        <w:div w:id="1713648676">
          <w:marLeft w:val="0"/>
          <w:marRight w:val="0"/>
          <w:marTop w:val="0"/>
          <w:marBottom w:val="0"/>
          <w:divBdr>
            <w:top w:val="none" w:sz="0" w:space="0" w:color="auto"/>
            <w:left w:val="none" w:sz="0" w:space="0" w:color="auto"/>
            <w:bottom w:val="none" w:sz="0" w:space="0" w:color="auto"/>
            <w:right w:val="none" w:sz="0" w:space="0" w:color="auto"/>
          </w:divBdr>
        </w:div>
        <w:div w:id="1496456199">
          <w:marLeft w:val="0"/>
          <w:marRight w:val="0"/>
          <w:marTop w:val="0"/>
          <w:marBottom w:val="0"/>
          <w:divBdr>
            <w:top w:val="none" w:sz="0" w:space="0" w:color="auto"/>
            <w:left w:val="none" w:sz="0" w:space="0" w:color="auto"/>
            <w:bottom w:val="none" w:sz="0" w:space="0" w:color="auto"/>
            <w:right w:val="none" w:sz="0" w:space="0" w:color="auto"/>
          </w:divBdr>
        </w:div>
        <w:div w:id="503205247">
          <w:marLeft w:val="0"/>
          <w:marRight w:val="0"/>
          <w:marTop w:val="0"/>
          <w:marBottom w:val="0"/>
          <w:divBdr>
            <w:top w:val="none" w:sz="0" w:space="0" w:color="auto"/>
            <w:left w:val="none" w:sz="0" w:space="0" w:color="auto"/>
            <w:bottom w:val="none" w:sz="0" w:space="0" w:color="auto"/>
            <w:right w:val="none" w:sz="0" w:space="0" w:color="auto"/>
          </w:divBdr>
          <w:divsChild>
            <w:div w:id="1394498128">
              <w:marLeft w:val="0"/>
              <w:marRight w:val="0"/>
              <w:marTop w:val="0"/>
              <w:marBottom w:val="0"/>
              <w:divBdr>
                <w:top w:val="none" w:sz="0" w:space="0" w:color="auto"/>
                <w:left w:val="none" w:sz="0" w:space="0" w:color="auto"/>
                <w:bottom w:val="none" w:sz="0" w:space="0" w:color="auto"/>
                <w:right w:val="none" w:sz="0" w:space="0" w:color="auto"/>
              </w:divBdr>
            </w:div>
            <w:div w:id="1351637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OSC\AppData\Roaming\Microsoft\Templates\Fax%20cover%20sheet%20(Professional%20desig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766FCCD3D6146069154DBC58220A17E"/>
        <w:category>
          <w:name w:val="General"/>
          <w:gallery w:val="placeholder"/>
        </w:category>
        <w:types>
          <w:type w:val="bbPlcHdr"/>
        </w:types>
        <w:behaviors>
          <w:behavior w:val="content"/>
        </w:behaviors>
        <w:guid w:val="{B27256E3-4DEE-4F29-B35F-C0E76C99985D}"/>
      </w:docPartPr>
      <w:docPartBody>
        <w:p w:rsidR="006F7BF1" w:rsidRDefault="004562E6">
          <w:pPr>
            <w:pStyle w:val="C766FCCD3D6146069154DBC58220A17E"/>
          </w:pPr>
          <w:r>
            <w:rPr>
              <w:rStyle w:val="PlaceholderText"/>
            </w:rPr>
            <w:t>Your name</w:t>
          </w:r>
        </w:p>
      </w:docPartBody>
    </w:docPart>
    <w:docPart>
      <w:docPartPr>
        <w:name w:val="53F75BCD55FC45AEA45D3C2B0335391F"/>
        <w:category>
          <w:name w:val="General"/>
          <w:gallery w:val="placeholder"/>
        </w:category>
        <w:types>
          <w:type w:val="bbPlcHdr"/>
        </w:types>
        <w:behaviors>
          <w:behavior w:val="content"/>
        </w:behaviors>
        <w:guid w:val="{6A9100A9-5953-48C5-9DDF-ECEB1428AB5A}"/>
      </w:docPartPr>
      <w:docPartBody>
        <w:p w:rsidR="006F7BF1" w:rsidRDefault="004562E6">
          <w:pPr>
            <w:pStyle w:val="53F75BCD55FC45AEA45D3C2B0335391F"/>
          </w:pPr>
          <w:r>
            <w:t>Urgent</w:t>
          </w:r>
        </w:p>
      </w:docPartBody>
    </w:docPart>
    <w:docPart>
      <w:docPartPr>
        <w:name w:val="9C067F6C3F75401C8EE31B034FE86C78"/>
        <w:category>
          <w:name w:val="General"/>
          <w:gallery w:val="placeholder"/>
        </w:category>
        <w:types>
          <w:type w:val="bbPlcHdr"/>
        </w:types>
        <w:behaviors>
          <w:behavior w:val="content"/>
        </w:behaviors>
        <w:guid w:val="{E3738D97-F5E5-45B1-A326-02760C89419B}"/>
      </w:docPartPr>
      <w:docPartBody>
        <w:p w:rsidR="006F7BF1" w:rsidRDefault="004562E6">
          <w:pPr>
            <w:pStyle w:val="9C067F6C3F75401C8EE31B034FE86C78"/>
          </w:pPr>
          <w:r>
            <w:t>For Review</w:t>
          </w:r>
        </w:p>
      </w:docPartBody>
    </w:docPart>
    <w:docPart>
      <w:docPartPr>
        <w:name w:val="2957AF31B69C44408D8D31F399650986"/>
        <w:category>
          <w:name w:val="General"/>
          <w:gallery w:val="placeholder"/>
        </w:category>
        <w:types>
          <w:type w:val="bbPlcHdr"/>
        </w:types>
        <w:behaviors>
          <w:behavior w:val="content"/>
        </w:behaviors>
        <w:guid w:val="{AD6790CE-4164-42F1-80FF-543D8AED0FF4}"/>
      </w:docPartPr>
      <w:docPartBody>
        <w:p w:rsidR="006F7BF1" w:rsidRDefault="004562E6">
          <w:pPr>
            <w:pStyle w:val="2957AF31B69C44408D8D31F399650986"/>
          </w:pPr>
          <w:r>
            <w:t>Please Comment</w:t>
          </w:r>
        </w:p>
      </w:docPartBody>
    </w:docPart>
    <w:docPart>
      <w:docPartPr>
        <w:name w:val="5BAAC49D254F4B8D9ACC529EE7292247"/>
        <w:category>
          <w:name w:val="General"/>
          <w:gallery w:val="placeholder"/>
        </w:category>
        <w:types>
          <w:type w:val="bbPlcHdr"/>
        </w:types>
        <w:behaviors>
          <w:behavior w:val="content"/>
        </w:behaviors>
        <w:guid w:val="{6CF3CEFE-BE46-4A69-8B86-C0EF88C5F2FD}"/>
      </w:docPartPr>
      <w:docPartBody>
        <w:p w:rsidR="006F7BF1" w:rsidRDefault="004562E6">
          <w:pPr>
            <w:pStyle w:val="5BAAC49D254F4B8D9ACC529EE7292247"/>
          </w:pPr>
          <w:r>
            <w:t>Please Reply</w:t>
          </w:r>
        </w:p>
      </w:docPartBody>
    </w:docPart>
    <w:docPart>
      <w:docPartPr>
        <w:name w:val="E2896521E95943E8B250B3E3675C5B30"/>
        <w:category>
          <w:name w:val="General"/>
          <w:gallery w:val="placeholder"/>
        </w:category>
        <w:types>
          <w:type w:val="bbPlcHdr"/>
        </w:types>
        <w:behaviors>
          <w:behavior w:val="content"/>
        </w:behaviors>
        <w:guid w:val="{2F7C091E-FA27-4627-9269-B088E8FBF0B5}"/>
      </w:docPartPr>
      <w:docPartBody>
        <w:p w:rsidR="006F7BF1" w:rsidRDefault="004562E6">
          <w:pPr>
            <w:pStyle w:val="E2896521E95943E8B250B3E3675C5B30"/>
          </w:pPr>
          <w:r>
            <w:t>Please Recycle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istral">
    <w:panose1 w:val="03090702030407020403"/>
    <w:charset w:val="00"/>
    <w:family w:val="script"/>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62E6"/>
    <w:rsid w:val="000C1570"/>
    <w:rsid w:val="003127C8"/>
    <w:rsid w:val="0033078C"/>
    <w:rsid w:val="003375BA"/>
    <w:rsid w:val="003B14D4"/>
    <w:rsid w:val="003E2A8F"/>
    <w:rsid w:val="004562E6"/>
    <w:rsid w:val="00511689"/>
    <w:rsid w:val="00536DCB"/>
    <w:rsid w:val="0060248A"/>
    <w:rsid w:val="006057A0"/>
    <w:rsid w:val="006F4597"/>
    <w:rsid w:val="006F7BF1"/>
    <w:rsid w:val="008A6F41"/>
    <w:rsid w:val="008A7D82"/>
    <w:rsid w:val="00946F84"/>
    <w:rsid w:val="00A3276D"/>
    <w:rsid w:val="00A721EB"/>
    <w:rsid w:val="00A92744"/>
    <w:rsid w:val="00BE1F47"/>
    <w:rsid w:val="00C67B27"/>
    <w:rsid w:val="00DE283F"/>
    <w:rsid w:val="00EF525E"/>
    <w:rsid w:val="00F435BF"/>
    <w:rsid w:val="00FD0B40"/>
    <w:rsid w:val="00FF02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
    <w:rPr>
      <w:b/>
      <w:bCs/>
    </w:rPr>
  </w:style>
  <w:style w:type="character" w:styleId="PlaceholderText">
    <w:name w:val="Placeholder Text"/>
    <w:basedOn w:val="DefaultParagraphFont"/>
    <w:uiPriority w:val="99"/>
    <w:semiHidden/>
    <w:rsid w:val="00BE1F47"/>
  </w:style>
  <w:style w:type="paragraph" w:customStyle="1" w:styleId="C766FCCD3D6146069154DBC58220A17E">
    <w:name w:val="C766FCCD3D6146069154DBC58220A17E"/>
  </w:style>
  <w:style w:type="paragraph" w:customStyle="1" w:styleId="9FBE0282AACB4029919DBD6C6D5DB4DB">
    <w:name w:val="9FBE0282AACB4029919DBD6C6D5DB4DB"/>
  </w:style>
  <w:style w:type="paragraph" w:customStyle="1" w:styleId="53F75BCD55FC45AEA45D3C2B0335391F">
    <w:name w:val="53F75BCD55FC45AEA45D3C2B0335391F"/>
  </w:style>
  <w:style w:type="paragraph" w:customStyle="1" w:styleId="9C067F6C3F75401C8EE31B034FE86C78">
    <w:name w:val="9C067F6C3F75401C8EE31B034FE86C78"/>
  </w:style>
  <w:style w:type="paragraph" w:customStyle="1" w:styleId="2957AF31B69C44408D8D31F399650986">
    <w:name w:val="2957AF31B69C44408D8D31F399650986"/>
  </w:style>
  <w:style w:type="paragraph" w:customStyle="1" w:styleId="5BAAC49D254F4B8D9ACC529EE7292247">
    <w:name w:val="5BAAC49D254F4B8D9ACC529EE7292247"/>
  </w:style>
  <w:style w:type="paragraph" w:customStyle="1" w:styleId="E2896521E95943E8B250B3E3675C5B30">
    <w:name w:val="E2896521E95943E8B250B3E3675C5B3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Custom Theme">
  <a:themeElements>
    <a:clrScheme name="Office Colors">
      <a:dk1>
        <a:sysClr val="windowText" lastClr="000000"/>
      </a:dk1>
      <a:lt1>
        <a:sysClr val="window" lastClr="FFFFFF"/>
      </a:lt1>
      <a:dk2>
        <a:srgbClr val="1F497D"/>
      </a:dk2>
      <a:lt2>
        <a:srgbClr val="FAF3E8"/>
      </a:lt2>
      <a:accent1>
        <a:srgbClr val="5C83B4"/>
      </a:accent1>
      <a:accent2>
        <a:srgbClr val="C0504D"/>
      </a:accent2>
      <a:accent3>
        <a:srgbClr val="9DBB61"/>
      </a:accent3>
      <a:accent4>
        <a:srgbClr val="8066A0"/>
      </a:accent4>
      <a:accent5>
        <a:srgbClr val="4BACC6"/>
      </a:accent5>
      <a:accent6>
        <a:srgbClr val="F59D56"/>
      </a:accent6>
      <a:hlink>
        <a:srgbClr val="0000FF"/>
      </a:hlink>
      <a:folHlink>
        <a:srgbClr val="800080"/>
      </a:folHlink>
    </a:clrScheme>
    <a:fontScheme name="Office Fonts">
      <a:majorFont>
        <a:latin typeface="Cambria"/>
        <a:ea typeface=""/>
        <a:cs typeface=""/>
      </a:majorFont>
      <a:minorFont>
        <a:latin typeface="Calibri"/>
        <a:ea typeface=""/>
        <a:cs typeface=""/>
      </a:minorFont>
    </a:fontScheme>
    <a:fmtScheme name="Office Effects">
      <a:fillStyleLst>
        <a:solidFill>
          <a:schemeClr val="phClr">
            <a:tint val="100000"/>
            <a:shade val="100000"/>
            <a:satMod val="100000"/>
          </a:schemeClr>
        </a:solidFill>
        <a:gradFill rotWithShape="1">
          <a:gsLst>
            <a:gs pos="0">
              <a:schemeClr val="phClr">
                <a:tint val="65000"/>
                <a:shade val="100000"/>
                <a:satMod val="133000"/>
              </a:schemeClr>
            </a:gs>
            <a:gs pos="15000">
              <a:schemeClr val="phClr">
                <a:tint val="50000"/>
                <a:shade val="100000"/>
                <a:satMod val="140000"/>
              </a:schemeClr>
            </a:gs>
            <a:gs pos="100000">
              <a:schemeClr val="phClr">
                <a:tint val="10000"/>
                <a:shade val="100000"/>
                <a:satMod val="135000"/>
              </a:schemeClr>
            </a:gs>
          </a:gsLst>
          <a:lin ang="16200000" scaled="1"/>
        </a:gradFill>
        <a:gradFill rotWithShape="1">
          <a:gsLst>
            <a:gs pos="0">
              <a:schemeClr val="phClr">
                <a:tint val="100000"/>
                <a:shade val="75000"/>
                <a:satMod val="160000"/>
              </a:schemeClr>
            </a:gs>
            <a:gs pos="62000">
              <a:schemeClr val="phClr">
                <a:tint val="100000"/>
                <a:shade val="100000"/>
                <a:satMod val="125000"/>
              </a:schemeClr>
            </a:gs>
            <a:gs pos="100000">
              <a:schemeClr val="phClr">
                <a:tint val="80000"/>
                <a:shade val="100000"/>
                <a:satMod val="140000"/>
              </a:schemeClr>
            </a:gs>
          </a:gsLst>
          <a:lin ang="16200000" scaled="1"/>
        </a:gradFill>
      </a:fillStyleLst>
      <a:lnStyleLst>
        <a:ln w="12700">
          <a:solidFill>
            <a:schemeClr val="phClr"/>
          </a:solidFill>
          <a:prstDash val="solid"/>
        </a:ln>
        <a:ln w="25400">
          <a:solidFill>
            <a:schemeClr val="phClr"/>
          </a:solidFill>
          <a:prstDash val="solid"/>
        </a:ln>
        <a:ln w="38100">
          <a:solidFill>
            <a:schemeClr val="phClr"/>
          </a:solidFill>
          <a:prstDash val="solid"/>
        </a:ln>
      </a:lnStyleLst>
      <a:effectStyleLst>
        <a:effectStyle>
          <a:effectLst>
            <a:outerShdw blurRad="50800" dist="25400" dir="5400000">
              <a:srgbClr val="000000">
                <a:alpha val="43137"/>
              </a:srgbClr>
            </a:outerShdw>
          </a:effectLst>
        </a:effectStyle>
        <a:effectStyle>
          <a:effectLst>
            <a:outerShdw blurRad="50800" dist="38100" dir="5400000">
              <a:srgbClr val="000000">
                <a:alpha val="61176"/>
              </a:srgbClr>
            </a:outerShdw>
          </a:effectLst>
          <a:scene3d>
            <a:camera prst="orthographicFront" fov="0">
              <a:rot lat="0" lon="0" rev="0"/>
            </a:camera>
            <a:lightRig rig="contrasting" dir="t">
              <a:rot lat="0" lon="0" rev="16500000"/>
            </a:lightRig>
          </a:scene3d>
          <a:sp3d contourW="12700" prstMaterial="powder">
            <a:bevelT h="50800"/>
            <a:contourClr>
              <a:schemeClr val="phClr">
                <a:tint val="100000"/>
                <a:shade val="100000"/>
                <a:satMod val="100000"/>
              </a:scheme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tint val="100000"/>
                <a:shade val="100000"/>
                <a:satMod val="100000"/>
              </a:schemeClr>
            </a:contourClr>
          </a:sp3d>
        </a:effectStyle>
      </a:effectStyleLst>
      <a:bgFillStyleLst>
        <a:solidFill>
          <a:schemeClr val="phClr">
            <a:tint val="100000"/>
            <a:shade val="100000"/>
            <a:satMod val="100000"/>
          </a:schemeClr>
        </a:solidFill>
        <a:gradFill rotWithShape="1">
          <a:gsLst>
            <a:gs pos="0">
              <a:schemeClr val="phClr">
                <a:tint val="100000"/>
                <a:shade val="50000"/>
                <a:satMod val="145000"/>
              </a:schemeClr>
            </a:gs>
            <a:gs pos="40000">
              <a:schemeClr val="phClr">
                <a:tint val="100000"/>
                <a:shade val="70000"/>
                <a:satMod val="145000"/>
              </a:schemeClr>
            </a:gs>
            <a:gs pos="100000">
              <a:schemeClr val="phClr">
                <a:tint val="85000"/>
                <a:shade val="100000"/>
                <a:satMod val="155000"/>
              </a:schemeClr>
            </a:gs>
          </a:gsLst>
          <a:lin ang="16200000" scaled="1"/>
        </a:gradFill>
        <a:gradFill rotWithShape="1">
          <a:gsLst>
            <a:gs pos="0">
              <a:schemeClr val="phClr">
                <a:tint val="100000"/>
                <a:shade val="50000"/>
                <a:satMod val="145000"/>
              </a:schemeClr>
            </a:gs>
            <a:gs pos="30000">
              <a:schemeClr val="phClr">
                <a:tint val="100000"/>
                <a:shade val="65000"/>
                <a:satMod val="155000"/>
              </a:schemeClr>
            </a:gs>
            <a:gs pos="100000">
              <a:schemeClr val="phClr">
                <a:tint val="60000"/>
                <a:shade val="10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B5EAF9-D1F5-4E4D-8A31-F81B69B16A7B}">
  <ds:schemaRefs>
    <ds:schemaRef ds:uri="http://schemas.microsoft.com/office/2006/coverPageProps"/>
  </ds:schemaRefs>
</ds:datastoreItem>
</file>

<file path=customXml/itemProps2.xml><?xml version="1.0" encoding="utf-8"?>
<ds:datastoreItem xmlns:ds="http://schemas.openxmlformats.org/officeDocument/2006/customXml" ds:itemID="{01E1D42C-1B54-423E-9EDF-FF776FAFE85F}">
  <ds:schemaRefs>
    <ds:schemaRef ds:uri="http://schemas.microsoft.com/sharepoint/v3/contenttype/forms"/>
  </ds:schemaRefs>
</ds:datastoreItem>
</file>

<file path=customXml/itemProps3.xml><?xml version="1.0" encoding="utf-8"?>
<ds:datastoreItem xmlns:ds="http://schemas.openxmlformats.org/officeDocument/2006/customXml" ds:itemID="{CAEACF6A-C849-436B-A39C-8213FD1E11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Fax cover sheet (Professional design).dotx</Template>
  <TotalTime>4</TotalTime>
  <Pages>1</Pages>
  <Words>161</Words>
  <Characters>923</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Franchesca G/Zackery H.</dc:creator>
  <cp:keywords/>
  <cp:lastModifiedBy>Zack  Hatch</cp:lastModifiedBy>
  <cp:revision>3</cp:revision>
  <cp:lastPrinted>2022-01-21T16:15:00Z</cp:lastPrinted>
  <dcterms:created xsi:type="dcterms:W3CDTF">2022-01-21T16:18:00Z</dcterms:created>
  <dcterms:modified xsi:type="dcterms:W3CDTF">2022-01-21T18:31:00Z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TC100726739990</vt:lpwstr>
  </property>
</Properties>
</file>